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E73A6"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14F613E6" wp14:editId="3F661CAC">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102FB584" w14:textId="77777777" w:rsidTr="00185F4A">
        <w:trPr>
          <w:trHeight w:val="1083"/>
        </w:trPr>
        <w:tc>
          <w:tcPr>
            <w:tcW w:w="10790" w:type="dxa"/>
            <w:gridSpan w:val="9"/>
          </w:tcPr>
          <w:p w14:paraId="59579659" w14:textId="77777777" w:rsidR="00DF198B" w:rsidRDefault="00DF198B"/>
        </w:tc>
      </w:tr>
      <w:tr w:rsidR="00DF198B" w14:paraId="0B67A6C9" w14:textId="77777777" w:rsidTr="00185F4A">
        <w:trPr>
          <w:trHeight w:val="1068"/>
        </w:trPr>
        <w:tc>
          <w:tcPr>
            <w:tcW w:w="1198" w:type="dxa"/>
            <w:gridSpan w:val="2"/>
            <w:tcBorders>
              <w:right w:val="single" w:sz="18" w:space="0" w:color="476166" w:themeColor="accent1"/>
            </w:tcBorders>
          </w:tcPr>
          <w:p w14:paraId="115352FC"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4A352B5" w14:textId="766913A0" w:rsidR="00DF198B" w:rsidRPr="00DF198B" w:rsidRDefault="007A5C96" w:rsidP="00874FE7">
            <w:pPr>
              <w:pStyle w:val="Heading1"/>
            </w:pPr>
            <w:r>
              <w:t>Movie Recommendation System</w:t>
            </w:r>
          </w:p>
        </w:tc>
        <w:tc>
          <w:tcPr>
            <w:tcW w:w="1199" w:type="dxa"/>
            <w:gridSpan w:val="2"/>
            <w:tcBorders>
              <w:left w:val="single" w:sz="18" w:space="0" w:color="476166" w:themeColor="accent1"/>
            </w:tcBorders>
          </w:tcPr>
          <w:p w14:paraId="48A8B655" w14:textId="77777777" w:rsidR="00DF198B" w:rsidRDefault="00DF198B"/>
        </w:tc>
      </w:tr>
      <w:tr w:rsidR="00DF198B" w14:paraId="0BD86649" w14:textId="77777777" w:rsidTr="009F5FB0">
        <w:trPr>
          <w:trHeight w:val="972"/>
        </w:trPr>
        <w:tc>
          <w:tcPr>
            <w:tcW w:w="1170" w:type="dxa"/>
          </w:tcPr>
          <w:p w14:paraId="22762093" w14:textId="77777777" w:rsidR="00DF198B" w:rsidRDefault="00DF198B"/>
        </w:tc>
        <w:tc>
          <w:tcPr>
            <w:tcW w:w="8460" w:type="dxa"/>
            <w:gridSpan w:val="7"/>
          </w:tcPr>
          <w:p w14:paraId="28CC59AE" w14:textId="77777777" w:rsidR="00DF198B" w:rsidRDefault="00DF198B"/>
        </w:tc>
        <w:tc>
          <w:tcPr>
            <w:tcW w:w="1160" w:type="dxa"/>
          </w:tcPr>
          <w:p w14:paraId="42993D7B" w14:textId="77777777" w:rsidR="00DF198B" w:rsidRDefault="00DF198B"/>
        </w:tc>
      </w:tr>
      <w:tr w:rsidR="00DF198B" w14:paraId="0337B5C0" w14:textId="77777777" w:rsidTr="00185F4A">
        <w:trPr>
          <w:trHeight w:val="929"/>
        </w:trPr>
        <w:tc>
          <w:tcPr>
            <w:tcW w:w="2397" w:type="dxa"/>
            <w:gridSpan w:val="4"/>
          </w:tcPr>
          <w:p w14:paraId="07D8C6C1" w14:textId="77777777" w:rsidR="00DF198B" w:rsidRDefault="00DF198B"/>
        </w:tc>
        <w:tc>
          <w:tcPr>
            <w:tcW w:w="5995" w:type="dxa"/>
            <w:shd w:val="clear" w:color="auto" w:fill="FFFFFF" w:themeFill="background1"/>
          </w:tcPr>
          <w:p w14:paraId="224D917D" w14:textId="77777777" w:rsidR="00DF198B" w:rsidRPr="00DF198B" w:rsidRDefault="00DF198B" w:rsidP="00DF198B">
            <w:pPr>
              <w:jc w:val="center"/>
              <w:rPr>
                <w:rFonts w:ascii="Georgia" w:hAnsi="Georgia"/>
                <w:sz w:val="48"/>
                <w:szCs w:val="48"/>
              </w:rPr>
            </w:pPr>
          </w:p>
        </w:tc>
        <w:tc>
          <w:tcPr>
            <w:tcW w:w="2398" w:type="dxa"/>
            <w:gridSpan w:val="4"/>
          </w:tcPr>
          <w:p w14:paraId="14D324CE" w14:textId="77777777" w:rsidR="00DF198B" w:rsidRDefault="00DF198B"/>
        </w:tc>
      </w:tr>
      <w:tr w:rsidR="00DF198B" w14:paraId="6F8CB04E" w14:textId="77777777" w:rsidTr="00185F4A">
        <w:trPr>
          <w:trHeight w:val="1460"/>
        </w:trPr>
        <w:tc>
          <w:tcPr>
            <w:tcW w:w="2397" w:type="dxa"/>
            <w:gridSpan w:val="4"/>
          </w:tcPr>
          <w:p w14:paraId="0B444219" w14:textId="77777777" w:rsidR="00DF198B" w:rsidRDefault="00DF198B"/>
        </w:tc>
        <w:tc>
          <w:tcPr>
            <w:tcW w:w="5995" w:type="dxa"/>
            <w:shd w:val="clear" w:color="auto" w:fill="FFFFFF" w:themeFill="background1"/>
          </w:tcPr>
          <w:p w14:paraId="2E2DD9A0" w14:textId="512A1953" w:rsidR="00DF198B" w:rsidRDefault="007A5C96" w:rsidP="00874FE7">
            <w:pPr>
              <w:pStyle w:val="Heading2"/>
            </w:pPr>
            <w:r>
              <w:t>Sufyan Ahmad</w:t>
            </w:r>
          </w:p>
          <w:p w14:paraId="29F7653B" w14:textId="093D5431" w:rsidR="009F5FB0" w:rsidRPr="009F5FB0" w:rsidRDefault="009F5FB0" w:rsidP="009F5FB0">
            <w:pPr>
              <w:jc w:val="center"/>
            </w:pPr>
            <w:r>
              <w:t>20-NTU-CS-1135</w:t>
            </w:r>
          </w:p>
          <w:p w14:paraId="30BCFA82" w14:textId="77777777" w:rsidR="00BC2DFA" w:rsidRPr="00BC2DFA" w:rsidRDefault="00BC2DFA" w:rsidP="00BC2DFA"/>
          <w:p w14:paraId="7AAD3F08" w14:textId="60B61A89" w:rsidR="00BC2DFA" w:rsidRDefault="00BC2DFA" w:rsidP="00BC2DFA">
            <w:pPr>
              <w:jc w:val="center"/>
              <w:rPr>
                <w:b/>
                <w:bCs/>
                <w:sz w:val="48"/>
                <w:szCs w:val="48"/>
              </w:rPr>
            </w:pPr>
            <w:r w:rsidRPr="00BC2DFA">
              <w:rPr>
                <w:b/>
                <w:bCs/>
                <w:sz w:val="48"/>
                <w:szCs w:val="48"/>
              </w:rPr>
              <w:t>Saad Usman</w:t>
            </w:r>
          </w:p>
          <w:p w14:paraId="6AC4D0D8" w14:textId="397B9925" w:rsidR="009F5FB0" w:rsidRPr="009F5FB0" w:rsidRDefault="009F5FB0" w:rsidP="009F5FB0">
            <w:pPr>
              <w:jc w:val="center"/>
            </w:pPr>
            <w:r>
              <w:t>20-NTU-CS-1134</w:t>
            </w:r>
          </w:p>
          <w:p w14:paraId="1F7CFBD7" w14:textId="77777777" w:rsidR="009F5FB0" w:rsidRPr="009F5FB0" w:rsidRDefault="009F5FB0" w:rsidP="009F5FB0"/>
          <w:p w14:paraId="6E3BDE61" w14:textId="77777777" w:rsidR="007A5C96" w:rsidRDefault="007A5C96" w:rsidP="007A5C96"/>
          <w:p w14:paraId="54A8672A" w14:textId="68CC9CDE" w:rsidR="007A5C96" w:rsidRPr="007A5C96" w:rsidRDefault="007A5C96" w:rsidP="007A5C96"/>
        </w:tc>
        <w:tc>
          <w:tcPr>
            <w:tcW w:w="2398" w:type="dxa"/>
            <w:gridSpan w:val="4"/>
          </w:tcPr>
          <w:p w14:paraId="5B8A9BED" w14:textId="77777777" w:rsidR="00DF198B" w:rsidRDefault="00DF198B"/>
        </w:tc>
      </w:tr>
      <w:tr w:rsidR="00DF198B" w14:paraId="2D6E70A9" w14:textId="77777777" w:rsidTr="00185F4A">
        <w:trPr>
          <w:trHeight w:val="7176"/>
        </w:trPr>
        <w:tc>
          <w:tcPr>
            <w:tcW w:w="2397" w:type="dxa"/>
            <w:gridSpan w:val="4"/>
            <w:vAlign w:val="bottom"/>
          </w:tcPr>
          <w:p w14:paraId="03549F0B"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60662277" w14:textId="72DEB6B5" w:rsidR="00DF198B" w:rsidRPr="00DF198B" w:rsidRDefault="009F5FB0" w:rsidP="00874FE7">
            <w:pPr>
              <w:pStyle w:val="Heading3"/>
            </w:pPr>
            <w:r>
              <w:t>12-06-2023</w:t>
            </w:r>
          </w:p>
          <w:p w14:paraId="49451549" w14:textId="77777777" w:rsidR="00874FE7" w:rsidRPr="00DF198B" w:rsidRDefault="00000000" w:rsidP="00874FE7">
            <w:pPr>
              <w:pStyle w:val="Heading3"/>
            </w:pPr>
            <w:sdt>
              <w:sdtPr>
                <w:id w:val="-1516760087"/>
                <w:placeholder>
                  <w:docPart w:val="411ACE45B64C4864A7FA1174406D8FC7"/>
                </w:placeholder>
                <w:temporary/>
                <w:showingPlcHdr/>
                <w15:appearance w15:val="hidden"/>
              </w:sdtPr>
              <w:sdtContent>
                <w:r w:rsidR="00874FE7" w:rsidRPr="00DF198B">
                  <w:t>—</w:t>
                </w:r>
              </w:sdtContent>
            </w:sdt>
          </w:p>
          <w:p w14:paraId="7A4E6B21" w14:textId="4A377D5A" w:rsidR="00DF198B" w:rsidRPr="00DF198B" w:rsidRDefault="007A5C96" w:rsidP="00874FE7">
            <w:pPr>
              <w:pStyle w:val="Heading3"/>
            </w:pPr>
            <w:r>
              <w:t>Introduction to Artificial Intelligence</w:t>
            </w:r>
          </w:p>
          <w:p w14:paraId="2D70DA7C" w14:textId="77777777" w:rsidR="00DF198B" w:rsidRPr="00DF198B" w:rsidRDefault="00000000" w:rsidP="00874FE7">
            <w:pPr>
              <w:pStyle w:val="Heading3"/>
            </w:pPr>
            <w:sdt>
              <w:sdtPr>
                <w:id w:val="1492440299"/>
                <w:placeholder>
                  <w:docPart w:val="7EB4E21AA1454B9BAB454F69F2917338"/>
                </w:placeholder>
                <w:temporary/>
                <w:showingPlcHdr/>
                <w15:appearance w15:val="hidden"/>
              </w:sdtPr>
              <w:sdtContent>
                <w:r w:rsidR="00874FE7" w:rsidRPr="00DF198B">
                  <w:t>—</w:t>
                </w:r>
              </w:sdtContent>
            </w:sdt>
          </w:p>
          <w:p w14:paraId="5D7A8682" w14:textId="2EE25260" w:rsidR="00DF198B" w:rsidRDefault="007A5C96" w:rsidP="00874FE7">
            <w:pPr>
              <w:pStyle w:val="Heading3"/>
            </w:pPr>
            <w:r>
              <w:t>Mam Sajida Parveen</w:t>
            </w:r>
          </w:p>
          <w:p w14:paraId="408723A9" w14:textId="77777777" w:rsidR="00DF198B" w:rsidRPr="00DF198B" w:rsidRDefault="00DF198B" w:rsidP="00DF198B"/>
        </w:tc>
        <w:tc>
          <w:tcPr>
            <w:tcW w:w="2398" w:type="dxa"/>
            <w:gridSpan w:val="4"/>
            <w:vAlign w:val="bottom"/>
          </w:tcPr>
          <w:p w14:paraId="1B6FDC98" w14:textId="77777777" w:rsidR="00DF198B" w:rsidRDefault="00DF198B" w:rsidP="00DF198B">
            <w:pPr>
              <w:jc w:val="center"/>
            </w:pPr>
          </w:p>
        </w:tc>
      </w:tr>
      <w:tr w:rsidR="00DF198B" w14:paraId="7397B38E" w14:textId="77777777" w:rsidTr="00185F4A">
        <w:tc>
          <w:tcPr>
            <w:tcW w:w="2340" w:type="dxa"/>
            <w:gridSpan w:val="3"/>
          </w:tcPr>
          <w:p w14:paraId="00E4DB24" w14:textId="77777777" w:rsidR="00DF198B" w:rsidRDefault="00DF198B"/>
        </w:tc>
        <w:tc>
          <w:tcPr>
            <w:tcW w:w="6120" w:type="dxa"/>
            <w:gridSpan w:val="3"/>
          </w:tcPr>
          <w:p w14:paraId="66B79C16" w14:textId="77777777" w:rsidR="00DF198B" w:rsidRDefault="00DF198B"/>
        </w:tc>
        <w:tc>
          <w:tcPr>
            <w:tcW w:w="2330" w:type="dxa"/>
            <w:gridSpan w:val="3"/>
          </w:tcPr>
          <w:p w14:paraId="2CEBF80C" w14:textId="77777777" w:rsidR="00DF198B" w:rsidRDefault="00DF198B"/>
        </w:tc>
      </w:tr>
    </w:tbl>
    <w:p w14:paraId="1DD04E91" w14:textId="77777777" w:rsidR="00DF198B" w:rsidRDefault="00DF198B"/>
    <w:p w14:paraId="5B62CD71" w14:textId="77777777" w:rsidR="00DF198B" w:rsidRDefault="002D2200" w:rsidP="002D2200">
      <w:pPr>
        <w:pStyle w:val="GraphicAnchor"/>
      </w:pPr>
      <w:r w:rsidRPr="004909D9">
        <w:rPr>
          <w:noProof/>
          <w:lang w:eastAsia="en-AU"/>
        </w:rPr>
        <mc:AlternateContent>
          <mc:Choice Requires="wps">
            <w:drawing>
              <wp:anchor distT="0" distB="0" distL="114300" distR="114300" simplePos="0" relativeHeight="251657215" behindDoc="1" locked="0" layoutInCell="1" allowOverlap="1" wp14:anchorId="4B66BC37" wp14:editId="3F4F59A1">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B3265"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622E528C" wp14:editId="2621B5A1">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7574437B" w14:textId="77777777" w:rsidTr="00185F4A">
        <w:trPr>
          <w:trHeight w:val="1152"/>
        </w:trPr>
        <w:tc>
          <w:tcPr>
            <w:tcW w:w="2158" w:type="dxa"/>
          </w:tcPr>
          <w:p w14:paraId="78704DCD" w14:textId="77777777" w:rsidR="002D2200" w:rsidRDefault="002D2200"/>
        </w:tc>
        <w:tc>
          <w:tcPr>
            <w:tcW w:w="2158" w:type="dxa"/>
            <w:gridSpan w:val="3"/>
            <w:tcBorders>
              <w:bottom w:val="single" w:sz="18" w:space="0" w:color="476166" w:themeColor="accent1"/>
            </w:tcBorders>
          </w:tcPr>
          <w:p w14:paraId="0765A4F1" w14:textId="77777777" w:rsidR="002D2200" w:rsidRDefault="002D2200"/>
        </w:tc>
        <w:tc>
          <w:tcPr>
            <w:tcW w:w="2158" w:type="dxa"/>
            <w:tcBorders>
              <w:bottom w:val="single" w:sz="18" w:space="0" w:color="476166" w:themeColor="accent1"/>
            </w:tcBorders>
          </w:tcPr>
          <w:p w14:paraId="61756194" w14:textId="77777777" w:rsidR="002D2200" w:rsidRDefault="002D2200"/>
        </w:tc>
        <w:tc>
          <w:tcPr>
            <w:tcW w:w="2167" w:type="dxa"/>
            <w:gridSpan w:val="3"/>
            <w:tcBorders>
              <w:bottom w:val="single" w:sz="18" w:space="0" w:color="476166" w:themeColor="accent1"/>
            </w:tcBorders>
          </w:tcPr>
          <w:p w14:paraId="6F2D5529" w14:textId="77777777" w:rsidR="002D2200" w:rsidRDefault="002D2200"/>
        </w:tc>
        <w:tc>
          <w:tcPr>
            <w:tcW w:w="2158" w:type="dxa"/>
          </w:tcPr>
          <w:p w14:paraId="39290366" w14:textId="77777777" w:rsidR="002D2200" w:rsidRDefault="002D2200"/>
        </w:tc>
      </w:tr>
      <w:tr w:rsidR="002D2200" w14:paraId="1B9B38AC" w14:textId="77777777" w:rsidTr="00185F4A">
        <w:trPr>
          <w:trHeight w:val="664"/>
        </w:trPr>
        <w:tc>
          <w:tcPr>
            <w:tcW w:w="2158" w:type="dxa"/>
            <w:tcBorders>
              <w:right w:val="single" w:sz="18" w:space="0" w:color="476166" w:themeColor="accent1"/>
            </w:tcBorders>
          </w:tcPr>
          <w:p w14:paraId="084DC750"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AE404D5" w14:textId="21EF7D35" w:rsidR="002D2200" w:rsidRPr="00E74B29" w:rsidRDefault="006043B4" w:rsidP="00874FE7">
            <w:pPr>
              <w:pStyle w:val="Heading4"/>
            </w:pPr>
            <w:r>
              <w:t>INTRODUCTION</w:t>
            </w:r>
          </w:p>
        </w:tc>
        <w:tc>
          <w:tcPr>
            <w:tcW w:w="2158" w:type="dxa"/>
            <w:tcBorders>
              <w:left w:val="single" w:sz="18" w:space="0" w:color="476166" w:themeColor="accent1"/>
            </w:tcBorders>
          </w:tcPr>
          <w:p w14:paraId="089A1EC6" w14:textId="77777777" w:rsidR="002D2200" w:rsidRDefault="002D2200"/>
        </w:tc>
      </w:tr>
      <w:tr w:rsidR="002D2200" w14:paraId="39A1B525" w14:textId="77777777" w:rsidTr="00185F4A">
        <w:trPr>
          <w:trHeight w:val="311"/>
        </w:trPr>
        <w:tc>
          <w:tcPr>
            <w:tcW w:w="2158" w:type="dxa"/>
          </w:tcPr>
          <w:p w14:paraId="2CD9CE71" w14:textId="77777777" w:rsidR="002D2200" w:rsidRDefault="002D2200"/>
        </w:tc>
        <w:tc>
          <w:tcPr>
            <w:tcW w:w="2158" w:type="dxa"/>
            <w:gridSpan w:val="3"/>
            <w:tcBorders>
              <w:top w:val="single" w:sz="18" w:space="0" w:color="476166" w:themeColor="accent1"/>
              <w:bottom w:val="single" w:sz="18" w:space="0" w:color="476166" w:themeColor="accent1"/>
            </w:tcBorders>
          </w:tcPr>
          <w:p w14:paraId="3AD1821E" w14:textId="77777777" w:rsidR="002D2200" w:rsidRDefault="002D2200"/>
        </w:tc>
        <w:tc>
          <w:tcPr>
            <w:tcW w:w="2158" w:type="dxa"/>
            <w:tcBorders>
              <w:top w:val="single" w:sz="18" w:space="0" w:color="476166" w:themeColor="accent1"/>
              <w:bottom w:val="single" w:sz="18" w:space="0" w:color="476166" w:themeColor="accent1"/>
            </w:tcBorders>
          </w:tcPr>
          <w:p w14:paraId="1279942A" w14:textId="77777777" w:rsidR="002D2200" w:rsidRDefault="002D2200"/>
        </w:tc>
        <w:tc>
          <w:tcPr>
            <w:tcW w:w="2167" w:type="dxa"/>
            <w:gridSpan w:val="3"/>
            <w:tcBorders>
              <w:top w:val="single" w:sz="18" w:space="0" w:color="476166" w:themeColor="accent1"/>
              <w:bottom w:val="single" w:sz="18" w:space="0" w:color="476166" w:themeColor="accent1"/>
            </w:tcBorders>
          </w:tcPr>
          <w:p w14:paraId="5D35CBE0" w14:textId="77777777" w:rsidR="002D2200" w:rsidRDefault="002D2200"/>
        </w:tc>
        <w:tc>
          <w:tcPr>
            <w:tcW w:w="2158" w:type="dxa"/>
          </w:tcPr>
          <w:p w14:paraId="73DB2830" w14:textId="77777777" w:rsidR="002D2200" w:rsidRDefault="002D2200"/>
        </w:tc>
      </w:tr>
      <w:tr w:rsidR="00E74B29" w14:paraId="4530A2E6" w14:textId="77777777" w:rsidTr="00185F4A">
        <w:trPr>
          <w:trHeight w:val="576"/>
        </w:trPr>
        <w:tc>
          <w:tcPr>
            <w:tcW w:w="2158" w:type="dxa"/>
            <w:tcBorders>
              <w:right w:val="single" w:sz="18" w:space="0" w:color="476166" w:themeColor="accent1"/>
            </w:tcBorders>
          </w:tcPr>
          <w:p w14:paraId="0BAF2217"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58BB7112" w14:textId="77777777" w:rsidR="00E74B29" w:rsidRDefault="00E74B29"/>
        </w:tc>
        <w:tc>
          <w:tcPr>
            <w:tcW w:w="4321" w:type="dxa"/>
            <w:gridSpan w:val="3"/>
            <w:tcBorders>
              <w:top w:val="single" w:sz="18" w:space="0" w:color="476166" w:themeColor="accent1"/>
            </w:tcBorders>
            <w:shd w:val="clear" w:color="auto" w:fill="FFFFFF" w:themeFill="background1"/>
          </w:tcPr>
          <w:p w14:paraId="29ED9988"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1B27AFA7" w14:textId="77777777" w:rsidR="00E74B29" w:rsidRDefault="00E74B29"/>
        </w:tc>
        <w:tc>
          <w:tcPr>
            <w:tcW w:w="2158" w:type="dxa"/>
            <w:tcBorders>
              <w:left w:val="single" w:sz="18" w:space="0" w:color="476166" w:themeColor="accent1"/>
            </w:tcBorders>
          </w:tcPr>
          <w:p w14:paraId="5C8A6AD0" w14:textId="77777777" w:rsidR="00E74B29" w:rsidRDefault="00E74B29"/>
        </w:tc>
      </w:tr>
      <w:tr w:rsidR="000E4641" w14:paraId="2ABC3096" w14:textId="77777777" w:rsidTr="00185F4A">
        <w:trPr>
          <w:trHeight w:val="4447"/>
        </w:trPr>
        <w:tc>
          <w:tcPr>
            <w:tcW w:w="2158" w:type="dxa"/>
            <w:vMerge w:val="restart"/>
            <w:tcBorders>
              <w:right w:val="single" w:sz="18" w:space="0" w:color="476166" w:themeColor="accent1"/>
            </w:tcBorders>
          </w:tcPr>
          <w:p w14:paraId="75E63CA0" w14:textId="77777777" w:rsidR="000E4641" w:rsidRDefault="000E4641"/>
        </w:tc>
        <w:tc>
          <w:tcPr>
            <w:tcW w:w="542" w:type="dxa"/>
            <w:vMerge w:val="restart"/>
            <w:tcBorders>
              <w:left w:val="single" w:sz="18" w:space="0" w:color="476166" w:themeColor="accent1"/>
            </w:tcBorders>
            <w:shd w:val="clear" w:color="auto" w:fill="FFFFFF" w:themeFill="background1"/>
          </w:tcPr>
          <w:p w14:paraId="1CB0B59F" w14:textId="77777777" w:rsidR="000E4641" w:rsidRDefault="000E4641"/>
        </w:tc>
        <w:tc>
          <w:tcPr>
            <w:tcW w:w="540" w:type="dxa"/>
            <w:shd w:val="clear" w:color="auto" w:fill="FFFFFF" w:themeFill="background1"/>
          </w:tcPr>
          <w:p w14:paraId="42345307" w14:textId="77777777" w:rsidR="000E4641" w:rsidRDefault="000E4641"/>
        </w:tc>
        <w:tc>
          <w:tcPr>
            <w:tcW w:w="4321" w:type="dxa"/>
            <w:gridSpan w:val="3"/>
            <w:shd w:val="clear" w:color="auto" w:fill="FFFFFF" w:themeFill="background1"/>
          </w:tcPr>
          <w:p w14:paraId="7F4C31B5" w14:textId="0C16FA2A" w:rsidR="0003036A" w:rsidRPr="0003036A" w:rsidRDefault="0003036A" w:rsidP="0003036A">
            <w:pPr>
              <w:rPr>
                <w:sz w:val="28"/>
                <w:szCs w:val="28"/>
              </w:rPr>
            </w:pPr>
            <w:r w:rsidRPr="0003036A">
              <w:rPr>
                <w:sz w:val="28"/>
                <w:szCs w:val="28"/>
              </w:rPr>
              <w:t>The code provided implements a simple movie recommender system using a content-based filtering methodology. Recommender systems play a crucial role in helping users discover relevant items in various domains, such as movies, music, products, and more. In this case, the focus is on recommending movies to users based on their content or characteristics.</w:t>
            </w:r>
          </w:p>
          <w:p w14:paraId="291BF99F" w14:textId="77777777" w:rsidR="0003036A" w:rsidRPr="0003036A" w:rsidRDefault="0003036A" w:rsidP="0003036A">
            <w:pPr>
              <w:rPr>
                <w:sz w:val="28"/>
                <w:szCs w:val="28"/>
              </w:rPr>
            </w:pPr>
          </w:p>
          <w:p w14:paraId="31440ED2" w14:textId="3E7F0109" w:rsidR="0003036A" w:rsidRPr="0003036A" w:rsidRDefault="0003036A" w:rsidP="0003036A">
            <w:pPr>
              <w:rPr>
                <w:sz w:val="28"/>
                <w:szCs w:val="28"/>
              </w:rPr>
            </w:pPr>
            <w:r w:rsidRPr="0003036A">
              <w:rPr>
                <w:sz w:val="28"/>
                <w:szCs w:val="28"/>
              </w:rPr>
              <w:t>Content-based filtering is a popular methodology in recommender systems that relies on analyzing the attributes or content of items to make recommendations. Instead of relying on explicit user feedback or collaborative filtering techniques, content-based filtering assesses the similarity between items based on their features and recommends items that are like those the user has shown interest in.</w:t>
            </w:r>
          </w:p>
          <w:p w14:paraId="1AF961C3" w14:textId="77777777" w:rsidR="0003036A" w:rsidRPr="0003036A" w:rsidRDefault="0003036A" w:rsidP="0003036A">
            <w:pPr>
              <w:rPr>
                <w:sz w:val="28"/>
                <w:szCs w:val="28"/>
              </w:rPr>
            </w:pPr>
          </w:p>
          <w:p w14:paraId="49D3D3AE" w14:textId="77777777" w:rsidR="00012004" w:rsidRDefault="00012004" w:rsidP="0003036A">
            <w:pPr>
              <w:rPr>
                <w:sz w:val="28"/>
                <w:szCs w:val="28"/>
              </w:rPr>
            </w:pPr>
          </w:p>
          <w:p w14:paraId="04287A0B" w14:textId="77777777" w:rsidR="00012004" w:rsidRDefault="00012004" w:rsidP="0003036A">
            <w:pPr>
              <w:rPr>
                <w:sz w:val="28"/>
                <w:szCs w:val="28"/>
              </w:rPr>
            </w:pPr>
          </w:p>
          <w:p w14:paraId="3BB5BA85" w14:textId="77777777" w:rsidR="00012004" w:rsidRDefault="00012004" w:rsidP="0003036A">
            <w:pPr>
              <w:rPr>
                <w:sz w:val="28"/>
                <w:szCs w:val="28"/>
              </w:rPr>
            </w:pPr>
          </w:p>
          <w:p w14:paraId="6C2836A7" w14:textId="1FDEA6E7" w:rsidR="0003036A" w:rsidRPr="0003036A" w:rsidRDefault="0003036A" w:rsidP="0003036A">
            <w:pPr>
              <w:rPr>
                <w:sz w:val="28"/>
                <w:szCs w:val="28"/>
              </w:rPr>
            </w:pPr>
            <w:r w:rsidRPr="0003036A">
              <w:rPr>
                <w:sz w:val="28"/>
                <w:szCs w:val="28"/>
              </w:rPr>
              <w:lastRenderedPageBreak/>
              <w:t>The code utilizes data from The Movie Database (TMDb) API to retrieve movie information, including titles, genres, and poster images. It also leverages precomputed similarity values between movies, which are typically calculated using techniques like cosine similarity or Euclidean distance. These similarity values capture the similarity in content between different movies, enabling the identification of movies that share similar characteristics.</w:t>
            </w:r>
          </w:p>
          <w:p w14:paraId="5DC58313" w14:textId="77777777" w:rsidR="0003036A" w:rsidRPr="0003036A" w:rsidRDefault="0003036A" w:rsidP="0003036A">
            <w:pPr>
              <w:rPr>
                <w:sz w:val="28"/>
                <w:szCs w:val="28"/>
              </w:rPr>
            </w:pPr>
          </w:p>
          <w:p w14:paraId="7D426B02" w14:textId="77777777" w:rsidR="0003036A" w:rsidRPr="0003036A" w:rsidRDefault="0003036A" w:rsidP="0003036A">
            <w:pPr>
              <w:rPr>
                <w:sz w:val="28"/>
                <w:szCs w:val="28"/>
              </w:rPr>
            </w:pPr>
            <w:r w:rsidRPr="0003036A">
              <w:rPr>
                <w:sz w:val="28"/>
                <w:szCs w:val="28"/>
              </w:rPr>
              <w:t>When a user selects a movie from the provided dropdown, the code uses the selected movie as a query to find the most similar movies based on the precomputed similarity matrix. The top similar movies are then recommended to the user. To enhance the user experience, the code fetches and displays the movie posters of the recommended movies by making additional API calls to TMDb.</w:t>
            </w:r>
          </w:p>
          <w:p w14:paraId="78101646" w14:textId="77777777" w:rsidR="0003036A" w:rsidRPr="0003036A" w:rsidRDefault="0003036A" w:rsidP="0003036A">
            <w:pPr>
              <w:rPr>
                <w:sz w:val="28"/>
                <w:szCs w:val="28"/>
              </w:rPr>
            </w:pPr>
          </w:p>
          <w:p w14:paraId="1C3360A9" w14:textId="77777777" w:rsidR="0003036A" w:rsidRPr="0003036A" w:rsidRDefault="0003036A" w:rsidP="0003036A">
            <w:pPr>
              <w:rPr>
                <w:sz w:val="28"/>
                <w:szCs w:val="28"/>
              </w:rPr>
            </w:pPr>
            <w:r w:rsidRPr="0003036A">
              <w:rPr>
                <w:sz w:val="28"/>
                <w:szCs w:val="28"/>
              </w:rPr>
              <w:t>The resulting movie recommender system aims to provide personalized recommendations to users based on the content or attributes of movies. By analyzing the similarities between movies and leveraging their features, the system helps users discover new movies that align with their preferences, genres of interest, or other content-related characteristics.</w:t>
            </w:r>
          </w:p>
          <w:p w14:paraId="7A0FF627" w14:textId="77777777" w:rsidR="0003036A" w:rsidRPr="0003036A" w:rsidRDefault="0003036A" w:rsidP="0003036A">
            <w:pPr>
              <w:rPr>
                <w:sz w:val="28"/>
                <w:szCs w:val="28"/>
              </w:rPr>
            </w:pPr>
          </w:p>
          <w:p w14:paraId="3AD66A11" w14:textId="4A9B9245" w:rsidR="000E4641" w:rsidRDefault="0003036A" w:rsidP="0003036A">
            <w:pPr>
              <w:pStyle w:val="Text"/>
            </w:pPr>
            <w:r w:rsidRPr="0003036A">
              <w:lastRenderedPageBreak/>
              <w:t>It's important to note that the code provided is a simplified implementation and can be further expanded or enhanced depending on specific requirements or additional data sources. However, it serves as a starting point for understanding the content-based filtering methodology in movie recommendation systems.</w:t>
            </w:r>
          </w:p>
          <w:p w14:paraId="5218B38A" w14:textId="77777777" w:rsidR="000E4641" w:rsidRDefault="000E4641" w:rsidP="000E4641">
            <w:pPr>
              <w:pStyle w:val="Text"/>
            </w:pPr>
          </w:p>
          <w:p w14:paraId="4EAFD881" w14:textId="77777777" w:rsidR="00DF0557" w:rsidRPr="00E74B29" w:rsidRDefault="00DF0557" w:rsidP="000E4641">
            <w:pPr>
              <w:pStyle w:val="Text"/>
            </w:pPr>
          </w:p>
        </w:tc>
        <w:tc>
          <w:tcPr>
            <w:tcW w:w="540" w:type="dxa"/>
            <w:shd w:val="clear" w:color="auto" w:fill="FFFFFF" w:themeFill="background1"/>
          </w:tcPr>
          <w:p w14:paraId="4B11ADE5"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00490CA7"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0D7709B6" w14:textId="77777777" w:rsidR="000E4641" w:rsidRDefault="000E4641"/>
        </w:tc>
      </w:tr>
      <w:tr w:rsidR="000E4641" w14:paraId="20ADEF24" w14:textId="77777777" w:rsidTr="00185F4A">
        <w:trPr>
          <w:trHeight w:val="1008"/>
        </w:trPr>
        <w:tc>
          <w:tcPr>
            <w:tcW w:w="2158" w:type="dxa"/>
            <w:vMerge/>
            <w:tcBorders>
              <w:right w:val="single" w:sz="18" w:space="0" w:color="476166" w:themeColor="accent1"/>
            </w:tcBorders>
          </w:tcPr>
          <w:p w14:paraId="10A0A572"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7DF7BFE1" w14:textId="77777777" w:rsidR="000E4641" w:rsidRDefault="000E4641"/>
        </w:tc>
        <w:tc>
          <w:tcPr>
            <w:tcW w:w="5401" w:type="dxa"/>
            <w:gridSpan w:val="5"/>
            <w:vMerge w:val="restart"/>
            <w:shd w:val="clear" w:color="auto" w:fill="FFFFFF" w:themeFill="background1"/>
          </w:tcPr>
          <w:p w14:paraId="24892728" w14:textId="2E3520CC" w:rsidR="000E4641" w:rsidRPr="00E74B29" w:rsidRDefault="00DF0557">
            <w:pPr>
              <w:rPr>
                <w:rFonts w:ascii="Georgia" w:hAnsi="Georgia"/>
                <w:sz w:val="28"/>
                <w:szCs w:val="28"/>
              </w:rPr>
            </w:pPr>
            <w:r>
              <w:rPr>
                <w:rFonts w:ascii="Georgia" w:hAnsi="Georgia"/>
                <w:noProof/>
                <w:sz w:val="28"/>
                <w:szCs w:val="28"/>
              </w:rPr>
              <w:drawing>
                <wp:inline distT="0" distB="0" distL="0" distR="0" wp14:anchorId="4737ECB4" wp14:editId="20A82FC1">
                  <wp:extent cx="3343275" cy="2028825"/>
                  <wp:effectExtent l="0" t="0" r="9525" b="9525"/>
                  <wp:docPr id="19736810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81071"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3343275" cy="2028825"/>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3CAFEC4B"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4408CD04" w14:textId="77777777" w:rsidR="000E4641" w:rsidRDefault="000E4641"/>
        </w:tc>
      </w:tr>
      <w:tr w:rsidR="000E4641" w14:paraId="78D79170" w14:textId="77777777" w:rsidTr="00185F4A">
        <w:trPr>
          <w:trHeight w:val="1728"/>
        </w:trPr>
        <w:tc>
          <w:tcPr>
            <w:tcW w:w="2158" w:type="dxa"/>
            <w:vMerge w:val="restart"/>
          </w:tcPr>
          <w:p w14:paraId="4BBC0601" w14:textId="77777777" w:rsidR="000E4641" w:rsidRDefault="000E4641"/>
        </w:tc>
        <w:tc>
          <w:tcPr>
            <w:tcW w:w="542" w:type="dxa"/>
            <w:tcBorders>
              <w:top w:val="single" w:sz="18" w:space="0" w:color="476166" w:themeColor="accent1"/>
            </w:tcBorders>
          </w:tcPr>
          <w:p w14:paraId="073F2A9C" w14:textId="77777777" w:rsidR="000E4641" w:rsidRDefault="000E4641" w:rsidP="00E74B29">
            <w:pPr>
              <w:jc w:val="center"/>
            </w:pPr>
          </w:p>
        </w:tc>
        <w:tc>
          <w:tcPr>
            <w:tcW w:w="5401" w:type="dxa"/>
            <w:gridSpan w:val="5"/>
            <w:vMerge/>
          </w:tcPr>
          <w:p w14:paraId="1D5258C6" w14:textId="77777777" w:rsidR="000E4641" w:rsidRDefault="000E4641" w:rsidP="00E74B29">
            <w:pPr>
              <w:jc w:val="center"/>
            </w:pPr>
          </w:p>
        </w:tc>
        <w:tc>
          <w:tcPr>
            <w:tcW w:w="540" w:type="dxa"/>
            <w:tcBorders>
              <w:top w:val="single" w:sz="18" w:space="0" w:color="476166" w:themeColor="accent1"/>
            </w:tcBorders>
          </w:tcPr>
          <w:p w14:paraId="7B245CF2" w14:textId="77777777" w:rsidR="000E4641" w:rsidRDefault="000E4641" w:rsidP="00E74B29">
            <w:pPr>
              <w:jc w:val="center"/>
            </w:pPr>
          </w:p>
        </w:tc>
        <w:tc>
          <w:tcPr>
            <w:tcW w:w="2158" w:type="dxa"/>
            <w:vMerge w:val="restart"/>
          </w:tcPr>
          <w:p w14:paraId="3D0EB8E2" w14:textId="77777777" w:rsidR="000E4641" w:rsidRDefault="000E4641"/>
        </w:tc>
      </w:tr>
      <w:tr w:rsidR="000E4641" w14:paraId="3C2386C3" w14:textId="77777777" w:rsidTr="00185F4A">
        <w:trPr>
          <w:trHeight w:val="1728"/>
        </w:trPr>
        <w:tc>
          <w:tcPr>
            <w:tcW w:w="2158" w:type="dxa"/>
            <w:vMerge/>
          </w:tcPr>
          <w:p w14:paraId="00F35FA4" w14:textId="77777777" w:rsidR="000E4641" w:rsidRDefault="000E4641"/>
        </w:tc>
        <w:tc>
          <w:tcPr>
            <w:tcW w:w="542" w:type="dxa"/>
          </w:tcPr>
          <w:p w14:paraId="13A8C410" w14:textId="77777777" w:rsidR="000E4641" w:rsidRDefault="000E4641" w:rsidP="00E74B29">
            <w:pPr>
              <w:jc w:val="center"/>
            </w:pPr>
          </w:p>
        </w:tc>
        <w:tc>
          <w:tcPr>
            <w:tcW w:w="5401" w:type="dxa"/>
            <w:gridSpan w:val="5"/>
            <w:vMerge/>
          </w:tcPr>
          <w:p w14:paraId="4C76571B" w14:textId="77777777" w:rsidR="000E4641" w:rsidRDefault="000E4641" w:rsidP="00E74B29">
            <w:pPr>
              <w:jc w:val="center"/>
            </w:pPr>
          </w:p>
        </w:tc>
        <w:tc>
          <w:tcPr>
            <w:tcW w:w="540" w:type="dxa"/>
          </w:tcPr>
          <w:p w14:paraId="72F87C1D" w14:textId="77777777" w:rsidR="000E4641" w:rsidRDefault="000E4641" w:rsidP="00E74B29">
            <w:pPr>
              <w:jc w:val="center"/>
            </w:pPr>
          </w:p>
        </w:tc>
        <w:tc>
          <w:tcPr>
            <w:tcW w:w="2158" w:type="dxa"/>
            <w:vMerge/>
          </w:tcPr>
          <w:p w14:paraId="41BE49D7" w14:textId="77777777" w:rsidR="000E4641" w:rsidRDefault="000E4641"/>
        </w:tc>
      </w:tr>
    </w:tbl>
    <w:p w14:paraId="39F5AF85" w14:textId="77777777" w:rsidR="002D2200" w:rsidRDefault="002D2200"/>
    <w:p w14:paraId="215B6280" w14:textId="77777777"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7B920B37" wp14:editId="2CC5329F">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20"/>
        <w:gridCol w:w="1079"/>
        <w:gridCol w:w="359"/>
        <w:gridCol w:w="2158"/>
        <w:gridCol w:w="1079"/>
        <w:gridCol w:w="1079"/>
      </w:tblGrid>
      <w:tr w:rsidR="0048120C" w14:paraId="5E15D212" w14:textId="77777777" w:rsidTr="00185F4A">
        <w:trPr>
          <w:trHeight w:val="2537"/>
        </w:trPr>
        <w:tc>
          <w:tcPr>
            <w:tcW w:w="2158" w:type="dxa"/>
            <w:gridSpan w:val="2"/>
          </w:tcPr>
          <w:p w14:paraId="49DE9287" w14:textId="77777777" w:rsidR="0048120C" w:rsidRDefault="0048120C"/>
        </w:tc>
        <w:tc>
          <w:tcPr>
            <w:tcW w:w="2158" w:type="dxa"/>
            <w:tcBorders>
              <w:bottom w:val="single" w:sz="18" w:space="0" w:color="476166" w:themeColor="accent1"/>
            </w:tcBorders>
          </w:tcPr>
          <w:p w14:paraId="7AA83090" w14:textId="77777777" w:rsidR="0048120C" w:rsidRDefault="0048120C"/>
        </w:tc>
        <w:tc>
          <w:tcPr>
            <w:tcW w:w="2158" w:type="dxa"/>
            <w:gridSpan w:val="3"/>
            <w:tcBorders>
              <w:bottom w:val="single" w:sz="18" w:space="0" w:color="476166" w:themeColor="accent1"/>
            </w:tcBorders>
          </w:tcPr>
          <w:p w14:paraId="2F059C7A" w14:textId="77777777" w:rsidR="0048120C" w:rsidRDefault="0048120C"/>
          <w:p w14:paraId="3DA7009D" w14:textId="77777777" w:rsidR="007A16DA" w:rsidRDefault="007A16DA"/>
          <w:p w14:paraId="0F9670A1" w14:textId="77777777" w:rsidR="007A16DA" w:rsidRDefault="007A16DA"/>
          <w:p w14:paraId="4E3C3AAF" w14:textId="77777777" w:rsidR="007A16DA" w:rsidRDefault="007A16DA"/>
          <w:p w14:paraId="70CBB333" w14:textId="77777777" w:rsidR="007A16DA" w:rsidRDefault="007A16DA"/>
          <w:p w14:paraId="026D32CE" w14:textId="77777777" w:rsidR="007A16DA" w:rsidRDefault="007A16DA"/>
          <w:p w14:paraId="44F17E3A" w14:textId="77777777" w:rsidR="007A16DA" w:rsidRDefault="007A16DA"/>
          <w:p w14:paraId="14EF6BFD" w14:textId="77777777" w:rsidR="007A16DA" w:rsidRDefault="007A16DA"/>
          <w:p w14:paraId="078A2AD9" w14:textId="77777777" w:rsidR="007A16DA" w:rsidRDefault="007A16DA"/>
          <w:p w14:paraId="71814F52" w14:textId="77777777" w:rsidR="007A16DA" w:rsidRDefault="007A16DA"/>
          <w:p w14:paraId="3791965F" w14:textId="77777777" w:rsidR="007A16DA" w:rsidRDefault="007A16DA"/>
          <w:p w14:paraId="7E73472F" w14:textId="77777777" w:rsidR="007A16DA" w:rsidRDefault="007A16DA"/>
          <w:p w14:paraId="499000B6" w14:textId="77777777" w:rsidR="007A16DA" w:rsidRDefault="007A16DA"/>
          <w:p w14:paraId="01CD5064" w14:textId="77777777" w:rsidR="007A16DA" w:rsidRDefault="007A16DA"/>
          <w:p w14:paraId="215BF741" w14:textId="77777777" w:rsidR="007A16DA" w:rsidRDefault="007A16DA"/>
        </w:tc>
        <w:tc>
          <w:tcPr>
            <w:tcW w:w="2158" w:type="dxa"/>
            <w:tcBorders>
              <w:bottom w:val="single" w:sz="18" w:space="0" w:color="476166" w:themeColor="accent1"/>
            </w:tcBorders>
          </w:tcPr>
          <w:p w14:paraId="602944AA" w14:textId="77777777" w:rsidR="0048120C" w:rsidRDefault="0048120C"/>
        </w:tc>
        <w:tc>
          <w:tcPr>
            <w:tcW w:w="2158" w:type="dxa"/>
            <w:gridSpan w:val="2"/>
          </w:tcPr>
          <w:p w14:paraId="2A3C159C" w14:textId="77777777" w:rsidR="0048120C" w:rsidRDefault="0048120C"/>
        </w:tc>
      </w:tr>
      <w:tr w:rsidR="0048120C" w14:paraId="72343927" w14:textId="77777777" w:rsidTr="00185F4A">
        <w:trPr>
          <w:trHeight w:val="800"/>
        </w:trPr>
        <w:tc>
          <w:tcPr>
            <w:tcW w:w="2158" w:type="dxa"/>
            <w:gridSpan w:val="2"/>
            <w:tcBorders>
              <w:right w:val="single" w:sz="18" w:space="0" w:color="476166" w:themeColor="accent1"/>
            </w:tcBorders>
          </w:tcPr>
          <w:p w14:paraId="0628D290"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7227F81" w14:textId="4FC93398" w:rsidR="0048120C" w:rsidRDefault="009E598F" w:rsidP="00837914">
            <w:pPr>
              <w:pStyle w:val="Heading4"/>
            </w:pPr>
            <w:r>
              <w:t>OBJECTIVE</w:t>
            </w:r>
          </w:p>
        </w:tc>
        <w:tc>
          <w:tcPr>
            <w:tcW w:w="2158" w:type="dxa"/>
            <w:gridSpan w:val="2"/>
            <w:tcBorders>
              <w:left w:val="single" w:sz="18" w:space="0" w:color="476166" w:themeColor="accent1"/>
            </w:tcBorders>
          </w:tcPr>
          <w:p w14:paraId="3182639D" w14:textId="77777777" w:rsidR="0048120C" w:rsidRDefault="0048120C"/>
        </w:tc>
      </w:tr>
      <w:tr w:rsidR="0048120C" w14:paraId="3F06B193" w14:textId="77777777" w:rsidTr="00185F4A">
        <w:tc>
          <w:tcPr>
            <w:tcW w:w="2158" w:type="dxa"/>
            <w:gridSpan w:val="2"/>
          </w:tcPr>
          <w:p w14:paraId="58817312" w14:textId="77777777" w:rsidR="0048120C" w:rsidRDefault="0048120C"/>
        </w:tc>
        <w:tc>
          <w:tcPr>
            <w:tcW w:w="2158" w:type="dxa"/>
            <w:tcBorders>
              <w:top w:val="single" w:sz="18" w:space="0" w:color="476166" w:themeColor="accent1"/>
            </w:tcBorders>
          </w:tcPr>
          <w:p w14:paraId="79285493" w14:textId="77777777" w:rsidR="0048120C" w:rsidRDefault="0048120C"/>
        </w:tc>
        <w:tc>
          <w:tcPr>
            <w:tcW w:w="2158" w:type="dxa"/>
            <w:gridSpan w:val="3"/>
            <w:tcBorders>
              <w:top w:val="single" w:sz="18" w:space="0" w:color="476166" w:themeColor="accent1"/>
            </w:tcBorders>
          </w:tcPr>
          <w:p w14:paraId="1B417FD8" w14:textId="77777777" w:rsidR="0048120C" w:rsidRDefault="0048120C"/>
        </w:tc>
        <w:tc>
          <w:tcPr>
            <w:tcW w:w="2158" w:type="dxa"/>
            <w:tcBorders>
              <w:top w:val="single" w:sz="18" w:space="0" w:color="476166" w:themeColor="accent1"/>
            </w:tcBorders>
          </w:tcPr>
          <w:p w14:paraId="3AD23F6F" w14:textId="77777777" w:rsidR="0048120C" w:rsidRDefault="0048120C"/>
        </w:tc>
        <w:tc>
          <w:tcPr>
            <w:tcW w:w="2158" w:type="dxa"/>
            <w:gridSpan w:val="2"/>
          </w:tcPr>
          <w:p w14:paraId="2ED8677B" w14:textId="77777777" w:rsidR="0048120C" w:rsidRDefault="0048120C"/>
        </w:tc>
      </w:tr>
      <w:tr w:rsidR="0048120C" w14:paraId="2B47A7DD" w14:textId="77777777" w:rsidTr="00185F4A">
        <w:trPr>
          <w:trHeight w:val="4546"/>
        </w:trPr>
        <w:tc>
          <w:tcPr>
            <w:tcW w:w="1079" w:type="dxa"/>
          </w:tcPr>
          <w:p w14:paraId="7ED730B6" w14:textId="77777777" w:rsidR="0048120C" w:rsidRDefault="0048120C"/>
        </w:tc>
        <w:tc>
          <w:tcPr>
            <w:tcW w:w="8632" w:type="dxa"/>
            <w:gridSpan w:val="7"/>
            <w:tcBorders>
              <w:top w:val="single" w:sz="18" w:space="0" w:color="476166" w:themeColor="accent1"/>
              <w:bottom w:val="single" w:sz="18" w:space="0" w:color="476166" w:themeColor="accent1"/>
            </w:tcBorders>
          </w:tcPr>
          <w:p w14:paraId="334DDDCC" w14:textId="77777777" w:rsidR="003E2D25" w:rsidRDefault="003E2D25" w:rsidP="003E2D25">
            <w:pPr>
              <w:pStyle w:val="Text"/>
            </w:pPr>
          </w:p>
          <w:p w14:paraId="153DF0BE" w14:textId="20F6B36B" w:rsidR="003E2D25" w:rsidRDefault="003E2D25" w:rsidP="003E2D25">
            <w:pPr>
              <w:pStyle w:val="Text"/>
            </w:pPr>
            <w:r>
              <w:t>The objective of the movie recommender system implemented in the provided code is to assist users in discovering relevant and personalized movie recommendations based on the content or characteristics of movies. The system aims to address the challenge of information overload by narrowing down the vast collection of movies and suggesting a subset of movies that are likely to be of interest to individual users.</w:t>
            </w:r>
          </w:p>
          <w:p w14:paraId="04495622" w14:textId="77777777" w:rsidR="003E2D25" w:rsidRDefault="003E2D25" w:rsidP="003E2D25">
            <w:pPr>
              <w:pStyle w:val="Text"/>
            </w:pPr>
          </w:p>
          <w:p w14:paraId="0C7A172B" w14:textId="77777777" w:rsidR="003E2D25" w:rsidRDefault="003E2D25" w:rsidP="003E2D25">
            <w:pPr>
              <w:pStyle w:val="Text"/>
            </w:pPr>
            <w:r>
              <w:t>Specifically, the objectives of the movie recommender system are as follows:</w:t>
            </w:r>
          </w:p>
          <w:p w14:paraId="42D784AB" w14:textId="77777777" w:rsidR="003E2D25" w:rsidRDefault="003E2D25" w:rsidP="003E2D25">
            <w:pPr>
              <w:pStyle w:val="Text"/>
            </w:pPr>
          </w:p>
          <w:p w14:paraId="7DFD6275" w14:textId="77777777" w:rsidR="003E2D25" w:rsidRDefault="003E2D25" w:rsidP="003E2D25">
            <w:pPr>
              <w:pStyle w:val="Text"/>
              <w:rPr>
                <w:b/>
                <w:bCs/>
              </w:rPr>
            </w:pPr>
            <w:r w:rsidRPr="003E2D25">
              <w:rPr>
                <w:b/>
                <w:bCs/>
              </w:rPr>
              <w:t>1. Personalized Recommendations:</w:t>
            </w:r>
          </w:p>
          <w:p w14:paraId="610968DD" w14:textId="55FEC250" w:rsidR="003E2D25" w:rsidRDefault="00DC39CE" w:rsidP="003E2D25">
            <w:pPr>
              <w:pStyle w:val="Text"/>
            </w:pPr>
            <w:r>
              <w:t>T</w:t>
            </w:r>
            <w:r w:rsidR="003E2D25">
              <w:t>he system aims to provide personalized movie recommendations tailored to each user's preferences. By analyzing the content or features of movies that users have shown interest in, the system identifies movies with similar attributes and suggests them as potential recommendations.</w:t>
            </w:r>
          </w:p>
          <w:p w14:paraId="4108D0D5" w14:textId="77777777" w:rsidR="003E2D25" w:rsidRDefault="003E2D25" w:rsidP="003E2D25">
            <w:pPr>
              <w:pStyle w:val="Text"/>
            </w:pPr>
          </w:p>
          <w:p w14:paraId="673E64B0" w14:textId="77777777" w:rsidR="005379CE" w:rsidRDefault="003E2D25" w:rsidP="003E2D25">
            <w:pPr>
              <w:pStyle w:val="Text"/>
            </w:pPr>
            <w:r w:rsidRPr="00F115EB">
              <w:rPr>
                <w:b/>
                <w:bCs/>
              </w:rPr>
              <w:t>2. Content-Based Filtering:</w:t>
            </w:r>
            <w:r>
              <w:t xml:space="preserve"> </w:t>
            </w:r>
          </w:p>
          <w:p w14:paraId="0A406076" w14:textId="289B41F7" w:rsidR="003E2D25" w:rsidRDefault="003E2D25" w:rsidP="003E2D25">
            <w:pPr>
              <w:pStyle w:val="Text"/>
            </w:pPr>
            <w:r>
              <w:t>The system utilizes a content-based filtering approach, which focuses on the characteristics or content of movies rather than relying on explicit user feedback or collaborative filtering techniques. By considering movie titles, genres, and possibly other attributes such as actors or directors, the system identifies movies that share similar content and recommends them to users.</w:t>
            </w:r>
          </w:p>
          <w:p w14:paraId="62C1439D" w14:textId="77777777" w:rsidR="003E2D25" w:rsidRDefault="003E2D25" w:rsidP="003E2D25">
            <w:pPr>
              <w:pStyle w:val="Text"/>
            </w:pPr>
          </w:p>
          <w:p w14:paraId="0AFDCB70" w14:textId="77777777" w:rsidR="005379CE" w:rsidRDefault="003E2D25" w:rsidP="003E2D25">
            <w:pPr>
              <w:pStyle w:val="Text"/>
            </w:pPr>
            <w:r w:rsidRPr="00F115EB">
              <w:rPr>
                <w:b/>
                <w:bCs/>
              </w:rPr>
              <w:t>3. Enhanced User Experience:</w:t>
            </w:r>
            <w:r>
              <w:t xml:space="preserve"> </w:t>
            </w:r>
          </w:p>
          <w:p w14:paraId="2B4BD972" w14:textId="5FA9AA79" w:rsidR="003E2D25" w:rsidRDefault="003E2D25" w:rsidP="003E2D25">
            <w:pPr>
              <w:pStyle w:val="Text"/>
            </w:pPr>
            <w:r>
              <w:t>The system strives to enhance the user experience by fetching and displaying movie posters alongside the recommended movie titles. Visual representations help users quickly grasp the overall look and feel of the recommended movies, making it easier to evaluate and decide whether they want to explore them further.</w:t>
            </w:r>
          </w:p>
          <w:p w14:paraId="17E1A41D" w14:textId="77777777" w:rsidR="003E2D25" w:rsidRDefault="003E2D25" w:rsidP="003E2D25">
            <w:pPr>
              <w:pStyle w:val="Text"/>
            </w:pPr>
          </w:p>
          <w:p w14:paraId="49717625" w14:textId="77777777" w:rsidR="005379CE" w:rsidRDefault="003E2D25" w:rsidP="003E2D25">
            <w:pPr>
              <w:pStyle w:val="Text"/>
            </w:pPr>
            <w:r w:rsidRPr="00F115EB">
              <w:rPr>
                <w:b/>
                <w:bCs/>
              </w:rPr>
              <w:t>4. Discovery of Relevant Movies:</w:t>
            </w:r>
            <w:r>
              <w:t xml:space="preserve"> </w:t>
            </w:r>
          </w:p>
          <w:p w14:paraId="46619AC4" w14:textId="4572353E" w:rsidR="003E2D25" w:rsidRDefault="003E2D25" w:rsidP="003E2D25">
            <w:pPr>
              <w:pStyle w:val="Text"/>
            </w:pPr>
            <w:r>
              <w:t xml:space="preserve">The primary objective of the movie recommender system is to assist users in discovering movies they might not have encountered otherwise. By leveraging the content-based approach, the system </w:t>
            </w:r>
            <w:r>
              <w:lastRenderedPageBreak/>
              <w:t>identifies movies with similar characteristics to those the user has shown interest in, increasing the chances of finding new movies that align with the user's preferences and interests.</w:t>
            </w:r>
          </w:p>
          <w:p w14:paraId="297B2DD1" w14:textId="77777777" w:rsidR="003E2D25" w:rsidRDefault="003E2D25" w:rsidP="003E2D25">
            <w:pPr>
              <w:pStyle w:val="Text"/>
            </w:pPr>
          </w:p>
          <w:p w14:paraId="26B27367" w14:textId="77777777" w:rsidR="005379CE" w:rsidRDefault="003E2D25" w:rsidP="003E2D25">
            <w:pPr>
              <w:pStyle w:val="Text"/>
            </w:pPr>
            <w:r w:rsidRPr="00F115EB">
              <w:rPr>
                <w:b/>
                <w:bCs/>
              </w:rPr>
              <w:t>5. Efficiency and Scalability:</w:t>
            </w:r>
            <w:r>
              <w:t xml:space="preserve"> </w:t>
            </w:r>
          </w:p>
          <w:p w14:paraId="759971E1" w14:textId="20CE557D" w:rsidR="003E2D25" w:rsidRDefault="003E2D25" w:rsidP="003E2D25">
            <w:pPr>
              <w:pStyle w:val="Text"/>
            </w:pPr>
            <w:r>
              <w:t>The code implementation aims to provide efficient and scalable recommendations by leveraging precomputed similarity values. By calculating and storing the similarity matrix in advance, the system can quickly retrieve and present recommendations to users without the need for extensive computations in real-time.</w:t>
            </w:r>
          </w:p>
          <w:p w14:paraId="1AB2C578" w14:textId="77777777" w:rsidR="003E2D25" w:rsidRDefault="003E2D25" w:rsidP="003E2D25">
            <w:pPr>
              <w:pStyle w:val="Text"/>
            </w:pPr>
          </w:p>
          <w:p w14:paraId="55263C84" w14:textId="41254491" w:rsidR="0048120C" w:rsidRDefault="003E2D25" w:rsidP="003E2D25">
            <w:pPr>
              <w:pStyle w:val="Text"/>
            </w:pPr>
            <w:r>
              <w:t>Overall, the objective of the movie recommender system is to enhance the movie discovery process, provide personalized recommendations, and facilitate users in finding movies that align with their interests and preferences based on the content or characteristics of the movies.</w:t>
            </w:r>
          </w:p>
        </w:tc>
        <w:tc>
          <w:tcPr>
            <w:tcW w:w="1079" w:type="dxa"/>
          </w:tcPr>
          <w:p w14:paraId="36EC88C4" w14:textId="77777777" w:rsidR="0048120C" w:rsidRDefault="0048120C"/>
        </w:tc>
      </w:tr>
      <w:tr w:rsidR="000E0673" w14:paraId="7895404F" w14:textId="77777777" w:rsidTr="00185F4A">
        <w:trPr>
          <w:gridAfter w:val="4"/>
          <w:wAfter w:w="4675" w:type="dxa"/>
          <w:trHeight w:val="730"/>
        </w:trPr>
        <w:tc>
          <w:tcPr>
            <w:tcW w:w="1079" w:type="dxa"/>
          </w:tcPr>
          <w:p w14:paraId="4FB8DE4F" w14:textId="77777777" w:rsidR="000E0673" w:rsidRDefault="000E0673"/>
          <w:p w14:paraId="76FF88E5" w14:textId="77777777" w:rsidR="000E0673" w:rsidRDefault="000E0673"/>
        </w:tc>
        <w:tc>
          <w:tcPr>
            <w:tcW w:w="3957" w:type="dxa"/>
            <w:gridSpan w:val="3"/>
            <w:tcBorders>
              <w:top w:val="single" w:sz="18" w:space="0" w:color="476166" w:themeColor="accent1"/>
            </w:tcBorders>
          </w:tcPr>
          <w:p w14:paraId="05C3E8AE" w14:textId="77777777" w:rsidR="000E0673" w:rsidRDefault="000E0673"/>
        </w:tc>
        <w:tc>
          <w:tcPr>
            <w:tcW w:w="1079" w:type="dxa"/>
          </w:tcPr>
          <w:p w14:paraId="47C20060" w14:textId="77777777" w:rsidR="000E0673" w:rsidRDefault="000E0673"/>
        </w:tc>
      </w:tr>
    </w:tbl>
    <w:p w14:paraId="391BE74F" w14:textId="4F30AE6F" w:rsidR="005379CE" w:rsidRDefault="005379CE" w:rsidP="000E0673">
      <w:pPr>
        <w:tabs>
          <w:tab w:val="left" w:pos="4510"/>
        </w:tabs>
        <w:jc w:val="center"/>
        <w:rPr>
          <w:b/>
          <w:bCs/>
          <w:sz w:val="40"/>
          <w:szCs w:val="40"/>
        </w:rPr>
      </w:pPr>
      <w:r>
        <w:rPr>
          <w:b/>
          <w:bCs/>
          <w:sz w:val="40"/>
          <w:szCs w:val="40"/>
        </w:rPr>
        <w:t>MOTIVATION</w:t>
      </w:r>
    </w:p>
    <w:p w14:paraId="5DD7C929" w14:textId="77777777" w:rsidR="005379CE" w:rsidRDefault="005379CE" w:rsidP="000E0673">
      <w:pPr>
        <w:tabs>
          <w:tab w:val="left" w:pos="4510"/>
        </w:tabs>
        <w:jc w:val="center"/>
        <w:rPr>
          <w:b/>
          <w:bCs/>
          <w:sz w:val="40"/>
          <w:szCs w:val="40"/>
        </w:rPr>
      </w:pPr>
    </w:p>
    <w:p w14:paraId="088254EE" w14:textId="77777777" w:rsidR="005379CE" w:rsidRDefault="005379CE" w:rsidP="005379CE">
      <w:pPr>
        <w:tabs>
          <w:tab w:val="left" w:pos="4510"/>
        </w:tabs>
      </w:pPr>
      <w:r>
        <w:t xml:space="preserve">The motivation behind the movie recommender system implemented in the given code is to provide users with personalized and relevant movie recommendations based on their individual preferences and interests. </w:t>
      </w:r>
    </w:p>
    <w:p w14:paraId="0B00D98C" w14:textId="77777777" w:rsidR="005379CE" w:rsidRDefault="005379CE" w:rsidP="005379CE">
      <w:pPr>
        <w:tabs>
          <w:tab w:val="left" w:pos="4510"/>
        </w:tabs>
      </w:pPr>
    </w:p>
    <w:p w14:paraId="3AA69458" w14:textId="77777777" w:rsidR="005379CE" w:rsidRDefault="005379CE" w:rsidP="005379CE">
      <w:pPr>
        <w:tabs>
          <w:tab w:val="left" w:pos="4510"/>
        </w:tabs>
      </w:pPr>
      <w:r>
        <w:t>Here are some key motivations for building such a system:</w:t>
      </w:r>
    </w:p>
    <w:p w14:paraId="2395CE8F" w14:textId="77777777" w:rsidR="005379CE" w:rsidRDefault="005379CE" w:rsidP="005379CE">
      <w:pPr>
        <w:tabs>
          <w:tab w:val="left" w:pos="4510"/>
        </w:tabs>
      </w:pPr>
    </w:p>
    <w:p w14:paraId="07090ACC" w14:textId="77777777" w:rsidR="005379CE" w:rsidRDefault="005379CE" w:rsidP="005379CE">
      <w:pPr>
        <w:tabs>
          <w:tab w:val="left" w:pos="4510"/>
        </w:tabs>
      </w:pPr>
      <w:r w:rsidRPr="005379CE">
        <w:rPr>
          <w:b/>
          <w:bCs/>
        </w:rPr>
        <w:t>1. Enhancing Movie Discovery:</w:t>
      </w:r>
      <w:r>
        <w:t xml:space="preserve"> </w:t>
      </w:r>
    </w:p>
    <w:p w14:paraId="45220E94" w14:textId="7246881E" w:rsidR="005379CE" w:rsidRDefault="005379CE" w:rsidP="005379CE">
      <w:pPr>
        <w:tabs>
          <w:tab w:val="left" w:pos="4510"/>
        </w:tabs>
      </w:pPr>
      <w:r>
        <w:t>The vast number of available movies can make it challenging for users to discover new and interesting titles. The recommender system aims to alleviate this issue by suggesting movies that align with the user's taste and preferences. It helps users explore a wider range of movies they might not have come across otherwise.</w:t>
      </w:r>
    </w:p>
    <w:p w14:paraId="46961A4F" w14:textId="77777777" w:rsidR="005379CE" w:rsidRDefault="005379CE" w:rsidP="005379CE">
      <w:pPr>
        <w:tabs>
          <w:tab w:val="left" w:pos="4510"/>
        </w:tabs>
      </w:pPr>
    </w:p>
    <w:p w14:paraId="2B5B42FC" w14:textId="77777777" w:rsidR="005379CE" w:rsidRDefault="005379CE" w:rsidP="005379CE">
      <w:pPr>
        <w:tabs>
          <w:tab w:val="left" w:pos="4510"/>
        </w:tabs>
      </w:pPr>
      <w:r w:rsidRPr="005379CE">
        <w:rPr>
          <w:b/>
          <w:bCs/>
        </w:rPr>
        <w:t>2. Improved User Experience:</w:t>
      </w:r>
      <w:r>
        <w:t xml:space="preserve"> </w:t>
      </w:r>
    </w:p>
    <w:p w14:paraId="077C1AAD" w14:textId="31CD484B" w:rsidR="005379CE" w:rsidRDefault="005379CE" w:rsidP="005379CE">
      <w:pPr>
        <w:tabs>
          <w:tab w:val="left" w:pos="4510"/>
        </w:tabs>
      </w:pPr>
      <w:r>
        <w:t>By providing tailored recommendations, the system enhances the user experience by offering a curated selection of movies that are likely to be of interest. This personalized approach saves users time and effort in searching for movies and increases their satisfaction with the recommendation process.</w:t>
      </w:r>
    </w:p>
    <w:p w14:paraId="3F180762" w14:textId="77777777" w:rsidR="005379CE" w:rsidRDefault="005379CE" w:rsidP="005379CE">
      <w:pPr>
        <w:tabs>
          <w:tab w:val="left" w:pos="4510"/>
        </w:tabs>
      </w:pPr>
    </w:p>
    <w:p w14:paraId="59A3196D" w14:textId="77777777" w:rsidR="005379CE" w:rsidRDefault="005379CE" w:rsidP="005379CE">
      <w:pPr>
        <w:tabs>
          <w:tab w:val="left" w:pos="4510"/>
        </w:tabs>
      </w:pPr>
      <w:r w:rsidRPr="005379CE">
        <w:rPr>
          <w:b/>
          <w:bCs/>
        </w:rPr>
        <w:t>3. Increasing Engagement and Retention:</w:t>
      </w:r>
      <w:r>
        <w:t xml:space="preserve"> </w:t>
      </w:r>
    </w:p>
    <w:p w14:paraId="17E01EB5" w14:textId="2EE31B82" w:rsidR="005379CE" w:rsidRDefault="005379CE" w:rsidP="005379CE">
      <w:pPr>
        <w:tabs>
          <w:tab w:val="left" w:pos="4510"/>
        </w:tabs>
      </w:pPr>
      <w:r>
        <w:t>Recommender systems can contribute to increased user engagement and retention on movie platforms or streaming services. By consistently offering relevant recommendations, the system encourages users to stay on the platform, discover new content, and potentially consume more movies.</w:t>
      </w:r>
    </w:p>
    <w:p w14:paraId="0C06D302" w14:textId="77777777" w:rsidR="005379CE" w:rsidRDefault="005379CE" w:rsidP="005379CE">
      <w:pPr>
        <w:tabs>
          <w:tab w:val="left" w:pos="4510"/>
        </w:tabs>
      </w:pPr>
    </w:p>
    <w:p w14:paraId="097453FA" w14:textId="77777777" w:rsidR="005379CE" w:rsidRDefault="005379CE" w:rsidP="005379CE">
      <w:pPr>
        <w:tabs>
          <w:tab w:val="left" w:pos="4510"/>
        </w:tabs>
      </w:pPr>
    </w:p>
    <w:p w14:paraId="2AF2ADB8" w14:textId="77777777" w:rsidR="005379CE" w:rsidRDefault="005379CE" w:rsidP="005379CE">
      <w:pPr>
        <w:tabs>
          <w:tab w:val="left" w:pos="4510"/>
        </w:tabs>
      </w:pPr>
    </w:p>
    <w:p w14:paraId="7D61C7F8" w14:textId="77777777" w:rsidR="005379CE" w:rsidRDefault="005379CE" w:rsidP="005379CE">
      <w:pPr>
        <w:tabs>
          <w:tab w:val="left" w:pos="4510"/>
        </w:tabs>
      </w:pPr>
      <w:r w:rsidRPr="005379CE">
        <w:rPr>
          <w:b/>
          <w:bCs/>
        </w:rPr>
        <w:t>4. Addressing Information Overload:</w:t>
      </w:r>
      <w:r>
        <w:t xml:space="preserve"> </w:t>
      </w:r>
    </w:p>
    <w:p w14:paraId="7CD9B19D" w14:textId="53B5B807" w:rsidR="005379CE" w:rsidRDefault="005379CE" w:rsidP="005379CE">
      <w:pPr>
        <w:tabs>
          <w:tab w:val="left" w:pos="4510"/>
        </w:tabs>
      </w:pPr>
      <w:r>
        <w:t>With the ever-growing amount of available movie options, users can easily become overwhelmed. The recommender system addresses the problem of information overload by presenting a manageable subset of movies that are tailored to the user's preferences. It helps users navigate through the vast collection and provides them with a more focused selection of movies to choose from.</w:t>
      </w:r>
    </w:p>
    <w:p w14:paraId="467FD596" w14:textId="77777777" w:rsidR="005379CE" w:rsidRDefault="005379CE" w:rsidP="005379CE">
      <w:pPr>
        <w:tabs>
          <w:tab w:val="left" w:pos="4510"/>
        </w:tabs>
      </w:pPr>
    </w:p>
    <w:p w14:paraId="50948758" w14:textId="77777777" w:rsidR="005379CE" w:rsidRDefault="005379CE" w:rsidP="005379CE">
      <w:pPr>
        <w:tabs>
          <w:tab w:val="left" w:pos="4510"/>
        </w:tabs>
      </w:pPr>
      <w:r w:rsidRPr="005379CE">
        <w:rPr>
          <w:b/>
          <w:bCs/>
        </w:rPr>
        <w:t>5. Content-Based Filtering Advantages:</w:t>
      </w:r>
      <w:r>
        <w:t xml:space="preserve"> </w:t>
      </w:r>
    </w:p>
    <w:p w14:paraId="3131B795" w14:textId="3DA3D0F8" w:rsidR="005379CE" w:rsidRDefault="005379CE" w:rsidP="005379CE">
      <w:pPr>
        <w:tabs>
          <w:tab w:val="left" w:pos="4510"/>
        </w:tabs>
      </w:pPr>
      <w:r>
        <w:t>Content-based filtering, the methodology employed in the code, has several advantages. It does not rely on explicit user feedback or the need for large amounts of historical data, making it suitable for scenarios where user interactions are limited. Additionally, content-based filtering can offer recommendations based on specific content attributes, such as genres, which can be appealing to users with specific movie preferences.</w:t>
      </w:r>
    </w:p>
    <w:p w14:paraId="5B5C8BAB" w14:textId="77777777" w:rsidR="005379CE" w:rsidRDefault="005379CE" w:rsidP="005379CE">
      <w:pPr>
        <w:tabs>
          <w:tab w:val="left" w:pos="4510"/>
        </w:tabs>
      </w:pPr>
    </w:p>
    <w:p w14:paraId="24C30CF3" w14:textId="08671656" w:rsidR="005379CE" w:rsidRPr="005379CE" w:rsidRDefault="005379CE" w:rsidP="005379CE">
      <w:pPr>
        <w:tabs>
          <w:tab w:val="left" w:pos="4510"/>
        </w:tabs>
      </w:pPr>
      <w:r>
        <w:t>Overall, the motivation behind the movie recommender system is to enhance the movie discovery process, improve user experience, address information overload, and ultimately provide users with personalized and relevant movie recommendations that align with their interests and preferences.</w:t>
      </w:r>
    </w:p>
    <w:p w14:paraId="1869661D" w14:textId="77777777" w:rsidR="005379CE" w:rsidRDefault="005379CE" w:rsidP="000E0673">
      <w:pPr>
        <w:tabs>
          <w:tab w:val="left" w:pos="4510"/>
        </w:tabs>
        <w:jc w:val="center"/>
        <w:rPr>
          <w:b/>
          <w:bCs/>
          <w:sz w:val="40"/>
          <w:szCs w:val="40"/>
        </w:rPr>
      </w:pPr>
    </w:p>
    <w:p w14:paraId="0FBC183E" w14:textId="77777777" w:rsidR="005379CE" w:rsidRDefault="005379CE" w:rsidP="000E0673">
      <w:pPr>
        <w:tabs>
          <w:tab w:val="left" w:pos="4510"/>
        </w:tabs>
        <w:jc w:val="center"/>
        <w:rPr>
          <w:b/>
          <w:bCs/>
          <w:sz w:val="40"/>
          <w:szCs w:val="40"/>
        </w:rPr>
      </w:pPr>
    </w:p>
    <w:p w14:paraId="77CFA8E4" w14:textId="77777777" w:rsidR="005379CE" w:rsidRDefault="005379CE" w:rsidP="000E0673">
      <w:pPr>
        <w:tabs>
          <w:tab w:val="left" w:pos="4510"/>
        </w:tabs>
        <w:jc w:val="center"/>
        <w:rPr>
          <w:b/>
          <w:bCs/>
          <w:sz w:val="40"/>
          <w:szCs w:val="40"/>
        </w:rPr>
      </w:pPr>
    </w:p>
    <w:p w14:paraId="4D930213" w14:textId="24D922E1" w:rsidR="000E0673" w:rsidRPr="005379CE" w:rsidRDefault="000E0673" w:rsidP="000E0673">
      <w:pPr>
        <w:tabs>
          <w:tab w:val="left" w:pos="4510"/>
        </w:tabs>
        <w:jc w:val="center"/>
        <w:rPr>
          <w:b/>
          <w:bCs/>
          <w:sz w:val="40"/>
          <w:szCs w:val="40"/>
        </w:rPr>
      </w:pPr>
      <w:r w:rsidRPr="005379CE">
        <w:rPr>
          <w:b/>
          <w:bCs/>
          <w:sz w:val="40"/>
          <w:szCs w:val="40"/>
        </w:rPr>
        <w:t>DATASET DESCRIPTION</w:t>
      </w:r>
    </w:p>
    <w:p w14:paraId="39C0001F" w14:textId="77777777" w:rsidR="000E0673" w:rsidRDefault="000E0673" w:rsidP="000E0673">
      <w:pPr>
        <w:tabs>
          <w:tab w:val="left" w:pos="4510"/>
        </w:tabs>
        <w:rPr>
          <w:b/>
          <w:bCs/>
          <w:sz w:val="48"/>
          <w:szCs w:val="48"/>
        </w:rPr>
      </w:pPr>
    </w:p>
    <w:p w14:paraId="7A5EDEED" w14:textId="77777777" w:rsidR="00730FC2" w:rsidRPr="00EF0172" w:rsidRDefault="00730FC2" w:rsidP="00730FC2">
      <w:pPr>
        <w:rPr>
          <w:b/>
          <w:bCs/>
        </w:rPr>
      </w:pPr>
      <w:r w:rsidRPr="00EF0172">
        <w:rPr>
          <w:b/>
          <w:bCs/>
        </w:rPr>
        <w:t>Datasets</w:t>
      </w:r>
    </w:p>
    <w:p w14:paraId="249B11E0" w14:textId="77777777" w:rsidR="00730FC2" w:rsidRDefault="00730FC2" w:rsidP="00730FC2">
      <w:r>
        <w:t>Explore, analyze, and share quality data.</w:t>
      </w:r>
    </w:p>
    <w:p w14:paraId="6C0987E1" w14:textId="77777777" w:rsidR="00730FC2" w:rsidRDefault="00730FC2" w:rsidP="00730FC2">
      <w:r>
        <w:t>Inside Kaggle you’ll find all the code &amp; data you need to do your data science work. Use over 50,000 public datasets and 400,000 public notebooks to conquer any analysis in no time.</w:t>
      </w:r>
    </w:p>
    <w:p w14:paraId="7B5612FA" w14:textId="77777777" w:rsidR="00730FC2" w:rsidRDefault="00730FC2" w:rsidP="00730FC2"/>
    <w:p w14:paraId="10C4222D" w14:textId="44AEA3D8" w:rsidR="000E0673" w:rsidRDefault="00730FC2" w:rsidP="00730FC2">
      <w:pPr>
        <w:tabs>
          <w:tab w:val="left" w:pos="4510"/>
        </w:tabs>
        <w:rPr>
          <w:b/>
          <w:bCs/>
          <w:sz w:val="48"/>
          <w:szCs w:val="48"/>
        </w:rPr>
      </w:pPr>
      <w:r w:rsidRPr="00F747AA">
        <w:rPr>
          <w:b/>
          <w:bCs/>
        </w:rPr>
        <w:t xml:space="preserve">Dataset Link: </w:t>
      </w:r>
      <w:hyperlink r:id="rId13" w:history="1">
        <w:r w:rsidRPr="00F747AA">
          <w:rPr>
            <w:rStyle w:val="Hyperlink"/>
          </w:rPr>
          <w:t>https://www.kaggle.com/tmdb/tmdb-movie-metadata?select=tmdb_5000_movies.csv</w:t>
        </w:r>
      </w:hyperlink>
    </w:p>
    <w:p w14:paraId="0F7AFE7C" w14:textId="77777777" w:rsidR="000E0673" w:rsidRDefault="000E0673" w:rsidP="000E0673">
      <w:pPr>
        <w:tabs>
          <w:tab w:val="left" w:pos="4510"/>
        </w:tabs>
        <w:rPr>
          <w:b/>
          <w:bCs/>
          <w:sz w:val="48"/>
          <w:szCs w:val="48"/>
        </w:rPr>
      </w:pPr>
    </w:p>
    <w:p w14:paraId="0270503F" w14:textId="31A4D57B" w:rsidR="000E0673" w:rsidRDefault="000E0673" w:rsidP="000E0673">
      <w:pPr>
        <w:tabs>
          <w:tab w:val="left" w:pos="4510"/>
        </w:tabs>
      </w:pPr>
      <w:r>
        <w:t>The dataset used for the movie recommender system consists of movie information, including movie titles, movie IDs, and possibly other attributes like genres.</w:t>
      </w:r>
    </w:p>
    <w:p w14:paraId="29C32E72" w14:textId="77777777" w:rsidR="000E0673" w:rsidRDefault="000E0673" w:rsidP="000E0673">
      <w:pPr>
        <w:tabs>
          <w:tab w:val="left" w:pos="4510"/>
        </w:tabs>
      </w:pPr>
    </w:p>
    <w:p w14:paraId="3FD98FAD" w14:textId="77777777" w:rsidR="000E0673" w:rsidRDefault="000E0673" w:rsidP="000E0673">
      <w:pPr>
        <w:tabs>
          <w:tab w:val="left" w:pos="4510"/>
        </w:tabs>
      </w:pPr>
      <w:r>
        <w:t>The dataset likely contains a collection of movies and their corresponding attributes, which are used to calculate the similarity matrix and generate recommendations. The similarity matrix captures the similarity or distance between movies based on their attributes, enabling the identification of similar movies.</w:t>
      </w:r>
    </w:p>
    <w:p w14:paraId="1869BC89" w14:textId="77777777" w:rsidR="000E0673" w:rsidRDefault="000E0673" w:rsidP="000E0673">
      <w:pPr>
        <w:tabs>
          <w:tab w:val="left" w:pos="4510"/>
        </w:tabs>
      </w:pPr>
    </w:p>
    <w:p w14:paraId="2B72A1B2" w14:textId="77777777" w:rsidR="000E0673" w:rsidRDefault="000E0673" w:rsidP="000E0673">
      <w:pPr>
        <w:tabs>
          <w:tab w:val="left" w:pos="4510"/>
        </w:tabs>
      </w:pPr>
      <w:r>
        <w:t>Without further information or access to the dataset itself, it is difficult to provide a detailed description of the dataset used in the code. However, a typical movie dataset for a recommender system may include attributes such as:</w:t>
      </w:r>
    </w:p>
    <w:p w14:paraId="67B1FFE8" w14:textId="77777777" w:rsidR="000E0673" w:rsidRDefault="000E0673" w:rsidP="000E0673">
      <w:pPr>
        <w:tabs>
          <w:tab w:val="left" w:pos="4510"/>
        </w:tabs>
      </w:pPr>
    </w:p>
    <w:p w14:paraId="32B343BE" w14:textId="77777777" w:rsidR="000E0673" w:rsidRDefault="000E0673" w:rsidP="000E0673">
      <w:pPr>
        <w:tabs>
          <w:tab w:val="left" w:pos="4510"/>
        </w:tabs>
      </w:pPr>
      <w:r w:rsidRPr="00730FC2">
        <w:rPr>
          <w:b/>
          <w:bCs/>
        </w:rPr>
        <w:t>1. Movie Title:</w:t>
      </w:r>
      <w:r>
        <w:t xml:space="preserve"> The title or name of the movie.</w:t>
      </w:r>
    </w:p>
    <w:p w14:paraId="223AAF69" w14:textId="77777777" w:rsidR="000E0673" w:rsidRDefault="000E0673" w:rsidP="000E0673">
      <w:pPr>
        <w:tabs>
          <w:tab w:val="left" w:pos="4510"/>
        </w:tabs>
      </w:pPr>
      <w:r w:rsidRPr="00730FC2">
        <w:rPr>
          <w:b/>
          <w:bCs/>
        </w:rPr>
        <w:t>2. Movie ID:</w:t>
      </w:r>
      <w:r>
        <w:t xml:space="preserve"> A unique identifier for each movie.</w:t>
      </w:r>
    </w:p>
    <w:p w14:paraId="40680B63" w14:textId="77777777" w:rsidR="000E0673" w:rsidRDefault="000E0673" w:rsidP="000E0673">
      <w:pPr>
        <w:tabs>
          <w:tab w:val="left" w:pos="4510"/>
        </w:tabs>
      </w:pPr>
      <w:r w:rsidRPr="00730FC2">
        <w:rPr>
          <w:b/>
          <w:bCs/>
        </w:rPr>
        <w:lastRenderedPageBreak/>
        <w:t>3. Genres:</w:t>
      </w:r>
      <w:r>
        <w:t xml:space="preserve"> The genre(s) of the movie, such as action, comedy, drama, etc.</w:t>
      </w:r>
    </w:p>
    <w:p w14:paraId="7289B04D" w14:textId="77777777" w:rsidR="000E0673" w:rsidRDefault="000E0673" w:rsidP="000E0673">
      <w:pPr>
        <w:tabs>
          <w:tab w:val="left" w:pos="4510"/>
        </w:tabs>
      </w:pPr>
      <w:r>
        <w:t>4. Additional Attributes: Depending on the dataset, there may be additional attributes available, such as actors, directors, release year, ratings, or other descriptive features.</w:t>
      </w:r>
    </w:p>
    <w:p w14:paraId="273D63EC" w14:textId="77777777" w:rsidR="000E0673" w:rsidRDefault="000E0673" w:rsidP="000E0673">
      <w:pPr>
        <w:tabs>
          <w:tab w:val="left" w:pos="4510"/>
        </w:tabs>
      </w:pPr>
    </w:p>
    <w:p w14:paraId="792F2893" w14:textId="77777777" w:rsidR="000E0673" w:rsidRDefault="000E0673" w:rsidP="000E0673">
      <w:pPr>
        <w:tabs>
          <w:tab w:val="left" w:pos="4510"/>
        </w:tabs>
      </w:pPr>
      <w:r>
        <w:t>These attributes are utilized in the content-based filtering approach to calculate similarity values between movies and generate recommendations.</w:t>
      </w:r>
    </w:p>
    <w:p w14:paraId="2134996C" w14:textId="77777777" w:rsidR="000E0673" w:rsidRDefault="000E0673" w:rsidP="000E0673">
      <w:pPr>
        <w:tabs>
          <w:tab w:val="left" w:pos="4510"/>
        </w:tabs>
      </w:pPr>
    </w:p>
    <w:p w14:paraId="0D3EDC54" w14:textId="79EE8E2F" w:rsidR="000E0673" w:rsidRPr="000E0673" w:rsidRDefault="000E0673" w:rsidP="000E0673">
      <w:pPr>
        <w:tabs>
          <w:tab w:val="left" w:pos="4510"/>
        </w:tabs>
      </w:pPr>
      <w:r>
        <w:t>It is important to note that the specific dataset used in the code implementation may not be directly visible in the code snippet itself. The code may be loading the dataset from external files or retrieving it from a database using pickle. To obtain a more detailed dataset description, you may need to refer to the source from which the dataset was obtained or analyze the data files provided alongside the code.</w:t>
      </w:r>
    </w:p>
    <w:p w14:paraId="6F66547D" w14:textId="77777777" w:rsidR="000E0673" w:rsidRDefault="000E0673" w:rsidP="000E0673">
      <w:pPr>
        <w:tabs>
          <w:tab w:val="left" w:pos="4510"/>
        </w:tabs>
      </w:pPr>
    </w:p>
    <w:p w14:paraId="0E5A616A" w14:textId="77777777" w:rsidR="00730FC2" w:rsidRDefault="00730FC2" w:rsidP="00730FC2">
      <w:pPr>
        <w:jc w:val="center"/>
        <w:rPr>
          <w:b/>
          <w:bCs/>
          <w:sz w:val="40"/>
          <w:szCs w:val="40"/>
        </w:rPr>
      </w:pPr>
      <w:r w:rsidRPr="00F90E39">
        <w:rPr>
          <w:b/>
          <w:bCs/>
          <w:sz w:val="40"/>
          <w:szCs w:val="40"/>
        </w:rPr>
        <w:t>METHODOLOGY</w:t>
      </w:r>
    </w:p>
    <w:p w14:paraId="26BCF784" w14:textId="77777777" w:rsidR="00730FC2" w:rsidRDefault="00730FC2" w:rsidP="00730FC2">
      <w:pPr>
        <w:rPr>
          <w:b/>
          <w:bCs/>
          <w:sz w:val="40"/>
          <w:szCs w:val="40"/>
        </w:rPr>
      </w:pPr>
    </w:p>
    <w:p w14:paraId="022A7DD3" w14:textId="4A822256" w:rsidR="00730FC2" w:rsidRDefault="00730FC2" w:rsidP="00730FC2">
      <w:r>
        <w:t>It implements a simple content-based movie recommender system using a methodology known as "content-based filtering." Content-based filtering recommends items to users based on the characteristics or content of the items themselves, rather than relying on user preferences or collaborative filtering.</w:t>
      </w:r>
    </w:p>
    <w:p w14:paraId="3329BE20" w14:textId="77777777" w:rsidR="00730FC2" w:rsidRDefault="00730FC2" w:rsidP="00730FC2"/>
    <w:p w14:paraId="636FAD7D" w14:textId="77777777" w:rsidR="00730FC2" w:rsidRDefault="00730FC2" w:rsidP="00730FC2">
      <w:r>
        <w:t>Here's a brief overview of the methodology used in the code:</w:t>
      </w:r>
    </w:p>
    <w:p w14:paraId="36625671" w14:textId="77777777" w:rsidR="00730FC2" w:rsidRDefault="00730FC2" w:rsidP="00730FC2"/>
    <w:p w14:paraId="541CD043" w14:textId="77777777" w:rsidR="00730FC2" w:rsidRDefault="00730FC2" w:rsidP="00730FC2">
      <w:pPr>
        <w:rPr>
          <w:b/>
          <w:bCs/>
        </w:rPr>
      </w:pPr>
      <w:r w:rsidRPr="00EF0172">
        <w:rPr>
          <w:b/>
          <w:bCs/>
        </w:rPr>
        <w:t xml:space="preserve">1. Data Retrieval: </w:t>
      </w:r>
    </w:p>
    <w:p w14:paraId="4E5F796A" w14:textId="759AF102" w:rsidR="00730FC2" w:rsidRDefault="00730FC2" w:rsidP="00730FC2">
      <w:r>
        <w:t>The code retrieves movie data from an external API, specifically from The Movie Database (TMDb), using the movie ID.</w:t>
      </w:r>
    </w:p>
    <w:p w14:paraId="34FBC7C6" w14:textId="77777777" w:rsidR="005379CE" w:rsidRDefault="005379CE" w:rsidP="00730FC2"/>
    <w:p w14:paraId="3C75620A" w14:textId="77777777" w:rsidR="00730FC2" w:rsidRDefault="00730FC2" w:rsidP="00730FC2">
      <w:pPr>
        <w:rPr>
          <w:b/>
          <w:bCs/>
        </w:rPr>
      </w:pPr>
      <w:r w:rsidRPr="00EF0172">
        <w:rPr>
          <w:b/>
          <w:bCs/>
        </w:rPr>
        <w:t xml:space="preserve">2. Similarity Calculation: </w:t>
      </w:r>
    </w:p>
    <w:p w14:paraId="3FC1ABA7" w14:textId="7A236F65" w:rsidR="00730FC2" w:rsidRDefault="00730FC2" w:rsidP="00730FC2">
      <w:r>
        <w:t>The code loads precomputed similarity values between movies. This similarity matrix is typically calculated using techniques such as cosine similarity or Euclidean distance, which measure the similarity between the content or features of different movies.</w:t>
      </w:r>
    </w:p>
    <w:p w14:paraId="65F7F777" w14:textId="77777777" w:rsidR="005379CE" w:rsidRDefault="005379CE" w:rsidP="00730FC2"/>
    <w:p w14:paraId="4E155164" w14:textId="77777777" w:rsidR="00730FC2" w:rsidRDefault="00730FC2" w:rsidP="00730FC2">
      <w:pPr>
        <w:rPr>
          <w:b/>
          <w:bCs/>
        </w:rPr>
      </w:pPr>
      <w:r w:rsidRPr="00C11B1B">
        <w:rPr>
          <w:b/>
          <w:bCs/>
        </w:rPr>
        <w:t xml:space="preserve">3. Recommendation Generation: </w:t>
      </w:r>
    </w:p>
    <w:p w14:paraId="03E2FED6" w14:textId="7E3EE648" w:rsidR="00730FC2" w:rsidRDefault="00730FC2" w:rsidP="00730FC2">
      <w:r>
        <w:t>When a user selects a movie from the dropdown, the code identifies the index of the selected movie in the movie list and retrieves the similarity values for that movie from the similarity matrix.</w:t>
      </w:r>
    </w:p>
    <w:p w14:paraId="71CFD171" w14:textId="77777777" w:rsidR="005379CE" w:rsidRDefault="005379CE" w:rsidP="00730FC2"/>
    <w:p w14:paraId="0FE82105" w14:textId="77777777" w:rsidR="00730FC2" w:rsidRDefault="00730FC2" w:rsidP="00730FC2">
      <w:pPr>
        <w:rPr>
          <w:b/>
          <w:bCs/>
        </w:rPr>
      </w:pPr>
      <w:r w:rsidRPr="00C11B1B">
        <w:rPr>
          <w:b/>
          <w:bCs/>
        </w:rPr>
        <w:t xml:space="preserve">4. Top Similar Movies: </w:t>
      </w:r>
    </w:p>
    <w:p w14:paraId="36571110" w14:textId="22E03F46" w:rsidR="00730FC2" w:rsidRDefault="00730FC2" w:rsidP="00730FC2">
      <w:r>
        <w:t>The code sorts the similarity values in descending order and selects the top similar movies, excluding the selected movie itself.</w:t>
      </w:r>
    </w:p>
    <w:p w14:paraId="1FD9F080" w14:textId="77777777" w:rsidR="005379CE" w:rsidRDefault="005379CE" w:rsidP="00730FC2"/>
    <w:p w14:paraId="6DF8D8E5" w14:textId="77777777" w:rsidR="00730FC2" w:rsidRDefault="00730FC2" w:rsidP="00730FC2">
      <w:r w:rsidRPr="00C11B1B">
        <w:rPr>
          <w:b/>
          <w:bCs/>
        </w:rPr>
        <w:t>5. Movie Poster Fetching:</w:t>
      </w:r>
      <w:r>
        <w:t xml:space="preserve"> </w:t>
      </w:r>
    </w:p>
    <w:p w14:paraId="45366AEE" w14:textId="57478652" w:rsidR="00730FC2" w:rsidRDefault="00730FC2" w:rsidP="00730FC2">
      <w:r>
        <w:t>For each recommended movie, the code fetches the movie poster by making another API call to TMDb.</w:t>
      </w:r>
    </w:p>
    <w:p w14:paraId="2A520BCB" w14:textId="77777777" w:rsidR="005379CE" w:rsidRDefault="005379CE" w:rsidP="00730FC2"/>
    <w:p w14:paraId="35C220C1" w14:textId="77777777" w:rsidR="00730FC2" w:rsidRDefault="00730FC2" w:rsidP="00730FC2">
      <w:pPr>
        <w:rPr>
          <w:b/>
          <w:bCs/>
        </w:rPr>
      </w:pPr>
      <w:r w:rsidRPr="00C11B1B">
        <w:rPr>
          <w:b/>
          <w:bCs/>
        </w:rPr>
        <w:t>6.</w:t>
      </w:r>
      <w:r>
        <w:rPr>
          <w:b/>
          <w:bCs/>
        </w:rPr>
        <w:t xml:space="preserve"> </w:t>
      </w:r>
      <w:r w:rsidRPr="00C11B1B">
        <w:rPr>
          <w:b/>
          <w:bCs/>
        </w:rPr>
        <w:t xml:space="preserve">Display: </w:t>
      </w:r>
    </w:p>
    <w:p w14:paraId="53B0F750" w14:textId="7EA5B29D" w:rsidR="00730FC2" w:rsidRDefault="00730FC2" w:rsidP="00730FC2">
      <w:r>
        <w:t>The code uses the Streamlit library to display the recommended movies' names and posters in a user-friendly format.</w:t>
      </w:r>
    </w:p>
    <w:p w14:paraId="12AA1EB2" w14:textId="77777777" w:rsidR="00730FC2" w:rsidRDefault="00730FC2" w:rsidP="00730FC2"/>
    <w:p w14:paraId="470CA382" w14:textId="77777777" w:rsidR="00730FC2" w:rsidRDefault="00730FC2" w:rsidP="00730FC2">
      <w:r>
        <w:lastRenderedPageBreak/>
        <w:t>The methodology used here, content-based filtering, leverages movie metadata such as titles, genres, and possibly other features like actors or directors to identify similar movies. It does not consider user preferences or interactions with the system. Content-based filtering can be useful in situations where user-item interactions are limited or when recommendations based on item attributes are desired.</w:t>
      </w:r>
    </w:p>
    <w:p w14:paraId="4AE99E33" w14:textId="77777777" w:rsidR="00730FC2" w:rsidRDefault="00730FC2" w:rsidP="00730FC2">
      <w:r>
        <w:t>Please note that the specific details of the methodology, such as the features used for similarity calculation or the API endpoints and keys, may vary depending on the implementation and the data available.</w:t>
      </w:r>
    </w:p>
    <w:p w14:paraId="1C59491D" w14:textId="77777777" w:rsidR="00DF0557" w:rsidRDefault="00DF0557" w:rsidP="00730FC2"/>
    <w:p w14:paraId="09046E7E" w14:textId="133DAA63" w:rsidR="00DF0557" w:rsidRDefault="00DF0557" w:rsidP="00DF0557">
      <w:pPr>
        <w:jc w:val="center"/>
        <w:rPr>
          <w:b/>
          <w:bCs/>
          <w:sz w:val="40"/>
          <w:szCs w:val="40"/>
        </w:rPr>
      </w:pPr>
      <w:r>
        <w:rPr>
          <w:b/>
          <w:bCs/>
          <w:sz w:val="40"/>
          <w:szCs w:val="40"/>
        </w:rPr>
        <w:t>FLOW CHART</w:t>
      </w:r>
    </w:p>
    <w:p w14:paraId="4AF70C21" w14:textId="0D8C76C3" w:rsidR="00DF0557" w:rsidRPr="00DF0557" w:rsidRDefault="00DF0557" w:rsidP="00DF0557">
      <w:pPr>
        <w:rPr>
          <w:b/>
          <w:bCs/>
          <w:sz w:val="28"/>
          <w:szCs w:val="28"/>
        </w:rPr>
      </w:pPr>
      <w:r w:rsidRPr="00DF0557">
        <w:rPr>
          <w:b/>
          <w:bCs/>
          <w:sz w:val="28"/>
          <w:szCs w:val="28"/>
        </w:rPr>
        <w:t>USE CASE DAIGRAM</w:t>
      </w:r>
    </w:p>
    <w:p w14:paraId="4EA130E1" w14:textId="77777777" w:rsidR="00DF0557" w:rsidRDefault="00DF0557" w:rsidP="00DF0557">
      <w:pPr>
        <w:rPr>
          <w:b/>
          <w:bCs/>
          <w:sz w:val="32"/>
          <w:szCs w:val="32"/>
        </w:rPr>
      </w:pPr>
    </w:p>
    <w:p w14:paraId="11E22130" w14:textId="28B7FFAB" w:rsidR="00DF0557" w:rsidRDefault="00DF0557" w:rsidP="00DF0557">
      <w:pPr>
        <w:jc w:val="center"/>
        <w:rPr>
          <w:b/>
          <w:bCs/>
          <w:sz w:val="32"/>
          <w:szCs w:val="32"/>
        </w:rPr>
      </w:pPr>
      <w:r>
        <w:rPr>
          <w:b/>
          <w:bCs/>
          <w:noProof/>
          <w:sz w:val="32"/>
          <w:szCs w:val="32"/>
        </w:rPr>
        <w:drawing>
          <wp:inline distT="0" distB="0" distL="0" distR="0" wp14:anchorId="35D81013" wp14:editId="3F1A3A11">
            <wp:extent cx="4023399" cy="3225370"/>
            <wp:effectExtent l="0" t="0" r="0" b="0"/>
            <wp:docPr id="1524832484" name="Picture 9" descr="A diagram of a movi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2484" name="Picture 9" descr="A diagram of a movi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23399" cy="3225370"/>
                    </a:xfrm>
                    <a:prstGeom prst="rect">
                      <a:avLst/>
                    </a:prstGeom>
                  </pic:spPr>
                </pic:pic>
              </a:graphicData>
            </a:graphic>
          </wp:inline>
        </w:drawing>
      </w:r>
    </w:p>
    <w:p w14:paraId="595B4487" w14:textId="77777777" w:rsidR="00DF0557" w:rsidRDefault="00DF0557" w:rsidP="00DF0557">
      <w:pPr>
        <w:jc w:val="center"/>
        <w:rPr>
          <w:b/>
          <w:bCs/>
          <w:sz w:val="32"/>
          <w:szCs w:val="32"/>
        </w:rPr>
      </w:pPr>
    </w:p>
    <w:p w14:paraId="286E5097" w14:textId="3FBE4D17" w:rsidR="00DF0557" w:rsidRPr="00DF0557" w:rsidRDefault="00DF0557" w:rsidP="00DF0557">
      <w:pPr>
        <w:rPr>
          <w:b/>
          <w:bCs/>
          <w:sz w:val="28"/>
          <w:szCs w:val="28"/>
        </w:rPr>
      </w:pPr>
      <w:r w:rsidRPr="00DF0557">
        <w:rPr>
          <w:b/>
          <w:bCs/>
          <w:sz w:val="28"/>
          <w:szCs w:val="28"/>
        </w:rPr>
        <w:t>WORKFLOW DAIGRAM</w:t>
      </w:r>
    </w:p>
    <w:p w14:paraId="179AA575" w14:textId="402116E2" w:rsidR="00DF0557" w:rsidRDefault="00DF0557" w:rsidP="00DF0557">
      <w:pPr>
        <w:jc w:val="center"/>
        <w:rPr>
          <w:b/>
          <w:bCs/>
          <w:sz w:val="32"/>
          <w:szCs w:val="32"/>
        </w:rPr>
      </w:pPr>
      <w:r>
        <w:rPr>
          <w:b/>
          <w:bCs/>
          <w:noProof/>
          <w:sz w:val="32"/>
          <w:szCs w:val="32"/>
        </w:rPr>
        <w:drawing>
          <wp:inline distT="0" distB="0" distL="0" distR="0" wp14:anchorId="5077B51E" wp14:editId="0C039F15">
            <wp:extent cx="3901478" cy="2588054"/>
            <wp:effectExtent l="0" t="0" r="3810" b="3175"/>
            <wp:docPr id="709458964" name="Picture 10" descr="A diagram of a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58964" name="Picture 10" descr="A diagram of a system&#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01478" cy="2588054"/>
                    </a:xfrm>
                    <a:prstGeom prst="rect">
                      <a:avLst/>
                    </a:prstGeom>
                  </pic:spPr>
                </pic:pic>
              </a:graphicData>
            </a:graphic>
          </wp:inline>
        </w:drawing>
      </w:r>
    </w:p>
    <w:p w14:paraId="3CBB2204" w14:textId="77777777" w:rsidR="00DF0557" w:rsidRDefault="00DF0557" w:rsidP="00DF0557">
      <w:pPr>
        <w:rPr>
          <w:b/>
          <w:bCs/>
          <w:sz w:val="32"/>
          <w:szCs w:val="32"/>
        </w:rPr>
      </w:pPr>
    </w:p>
    <w:p w14:paraId="5035DC24" w14:textId="39DD3FC1" w:rsidR="00DF0557" w:rsidRPr="00DF0557" w:rsidRDefault="00DF0557" w:rsidP="00DF0557">
      <w:pPr>
        <w:rPr>
          <w:b/>
          <w:bCs/>
          <w:sz w:val="28"/>
          <w:szCs w:val="28"/>
        </w:rPr>
      </w:pPr>
      <w:r w:rsidRPr="00DF0557">
        <w:rPr>
          <w:b/>
          <w:bCs/>
          <w:sz w:val="28"/>
          <w:szCs w:val="28"/>
        </w:rPr>
        <w:lastRenderedPageBreak/>
        <w:t xml:space="preserve">FLOW CHART </w:t>
      </w:r>
    </w:p>
    <w:p w14:paraId="4393FD97" w14:textId="77777777" w:rsidR="00DF0557" w:rsidRDefault="00DF0557" w:rsidP="00DF0557">
      <w:pPr>
        <w:rPr>
          <w:b/>
          <w:bCs/>
          <w:sz w:val="32"/>
          <w:szCs w:val="32"/>
        </w:rPr>
      </w:pPr>
    </w:p>
    <w:p w14:paraId="71010AE6" w14:textId="053FBCEC" w:rsidR="00DF0557" w:rsidRDefault="00DF0557" w:rsidP="00DF0557">
      <w:pPr>
        <w:jc w:val="center"/>
        <w:rPr>
          <w:b/>
          <w:bCs/>
          <w:sz w:val="32"/>
          <w:szCs w:val="32"/>
        </w:rPr>
      </w:pPr>
      <w:r>
        <w:rPr>
          <w:b/>
          <w:bCs/>
          <w:noProof/>
          <w:sz w:val="32"/>
          <w:szCs w:val="32"/>
        </w:rPr>
        <w:drawing>
          <wp:inline distT="0" distB="0" distL="0" distR="0" wp14:anchorId="793F5FD4" wp14:editId="7D501484">
            <wp:extent cx="4477833" cy="3452586"/>
            <wp:effectExtent l="0" t="0" r="0" b="0"/>
            <wp:docPr id="1627937728" name="Picture 11" descr="A diagram of a process fl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37728" name="Picture 11" descr="A diagram of a process flow&#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7833" cy="3452586"/>
                    </a:xfrm>
                    <a:prstGeom prst="rect">
                      <a:avLst/>
                    </a:prstGeom>
                  </pic:spPr>
                </pic:pic>
              </a:graphicData>
            </a:graphic>
          </wp:inline>
        </w:drawing>
      </w:r>
    </w:p>
    <w:p w14:paraId="4E441F4B" w14:textId="77777777" w:rsidR="00DF0557" w:rsidRDefault="00DF0557" w:rsidP="00DF0557">
      <w:pPr>
        <w:jc w:val="center"/>
        <w:rPr>
          <w:b/>
          <w:bCs/>
          <w:sz w:val="32"/>
          <w:szCs w:val="32"/>
        </w:rPr>
      </w:pPr>
    </w:p>
    <w:p w14:paraId="50B9DCA2" w14:textId="77777777" w:rsidR="00DF0557" w:rsidRDefault="00DF0557" w:rsidP="00DF0557">
      <w:pPr>
        <w:rPr>
          <w:b/>
          <w:bCs/>
          <w:sz w:val="32"/>
          <w:szCs w:val="32"/>
        </w:rPr>
      </w:pPr>
    </w:p>
    <w:p w14:paraId="7568F54E" w14:textId="77777777" w:rsidR="00DF0557" w:rsidRDefault="00DF0557" w:rsidP="00DF0557">
      <w:pPr>
        <w:jc w:val="center"/>
        <w:rPr>
          <w:b/>
          <w:bCs/>
          <w:sz w:val="32"/>
          <w:szCs w:val="32"/>
        </w:rPr>
      </w:pPr>
    </w:p>
    <w:p w14:paraId="56979969" w14:textId="67B50F32" w:rsidR="00DF0557" w:rsidRPr="00DF0557" w:rsidRDefault="00DF0557" w:rsidP="00DF0557">
      <w:pPr>
        <w:rPr>
          <w:b/>
          <w:bCs/>
          <w:sz w:val="28"/>
          <w:szCs w:val="28"/>
        </w:rPr>
      </w:pPr>
      <w:r w:rsidRPr="00DF0557">
        <w:rPr>
          <w:b/>
          <w:bCs/>
          <w:sz w:val="28"/>
          <w:szCs w:val="28"/>
        </w:rPr>
        <w:t>ACTIVITY DAIGRAM</w:t>
      </w:r>
    </w:p>
    <w:p w14:paraId="4271A361" w14:textId="77777777" w:rsidR="00DF0557" w:rsidRDefault="00DF0557" w:rsidP="00DF0557">
      <w:pPr>
        <w:rPr>
          <w:b/>
          <w:bCs/>
          <w:sz w:val="32"/>
          <w:szCs w:val="32"/>
        </w:rPr>
      </w:pPr>
    </w:p>
    <w:p w14:paraId="30509971" w14:textId="76165AB5" w:rsidR="00DF0557" w:rsidRDefault="00DF0557" w:rsidP="00DF0557">
      <w:pPr>
        <w:jc w:val="center"/>
        <w:rPr>
          <w:b/>
          <w:bCs/>
          <w:sz w:val="32"/>
          <w:szCs w:val="32"/>
        </w:rPr>
      </w:pPr>
      <w:r>
        <w:rPr>
          <w:b/>
          <w:bCs/>
          <w:noProof/>
          <w:sz w:val="32"/>
          <w:szCs w:val="32"/>
        </w:rPr>
        <w:drawing>
          <wp:inline distT="0" distB="0" distL="0" distR="0" wp14:anchorId="52A2C2D2" wp14:editId="0460DE52">
            <wp:extent cx="4846367" cy="3557882"/>
            <wp:effectExtent l="0" t="0" r="0" b="5080"/>
            <wp:docPr id="1232690090"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90090" name="Picture 12" descr="A screenshot of a computer&#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46367" cy="3557882"/>
                    </a:xfrm>
                    <a:prstGeom prst="rect">
                      <a:avLst/>
                    </a:prstGeom>
                  </pic:spPr>
                </pic:pic>
              </a:graphicData>
            </a:graphic>
          </wp:inline>
        </w:drawing>
      </w:r>
    </w:p>
    <w:p w14:paraId="74E70743" w14:textId="3B241575" w:rsidR="00730FC2" w:rsidRDefault="00DF0557" w:rsidP="00DF0557">
      <w:pPr>
        <w:jc w:val="center"/>
        <w:rPr>
          <w:b/>
          <w:bCs/>
          <w:sz w:val="40"/>
          <w:szCs w:val="40"/>
        </w:rPr>
      </w:pPr>
      <w:r>
        <w:rPr>
          <w:b/>
          <w:bCs/>
          <w:sz w:val="40"/>
          <w:szCs w:val="40"/>
        </w:rPr>
        <w:lastRenderedPageBreak/>
        <w:t>LIBRARRIES</w:t>
      </w:r>
    </w:p>
    <w:p w14:paraId="7BF8DA93" w14:textId="77777777" w:rsidR="00730FC2" w:rsidRDefault="00730FC2" w:rsidP="00730FC2">
      <w:pPr>
        <w:jc w:val="center"/>
        <w:rPr>
          <w:b/>
          <w:bCs/>
          <w:sz w:val="40"/>
          <w:szCs w:val="40"/>
        </w:rPr>
      </w:pPr>
    </w:p>
    <w:p w14:paraId="19CA6003" w14:textId="2D11EC15" w:rsidR="00730FC2" w:rsidRDefault="00730FC2" w:rsidP="00730FC2">
      <w:r>
        <w:t>The libraries that are used in the code are following.</w:t>
      </w:r>
    </w:p>
    <w:p w14:paraId="7F6D7AEA" w14:textId="77777777" w:rsidR="00730FC2" w:rsidRPr="00730FC2" w:rsidRDefault="00730FC2" w:rsidP="00730FC2"/>
    <w:p w14:paraId="5EAAA9FC" w14:textId="77777777" w:rsidR="00730FC2" w:rsidRPr="00393249" w:rsidRDefault="00730FC2" w:rsidP="00730FC2">
      <w:pPr>
        <w:pStyle w:val="ListParagraph"/>
        <w:numPr>
          <w:ilvl w:val="0"/>
          <w:numId w:val="2"/>
        </w:numPr>
        <w:spacing w:after="160" w:line="259" w:lineRule="auto"/>
      </w:pPr>
      <w:r w:rsidRPr="00393249">
        <w:t>Panda</w:t>
      </w:r>
    </w:p>
    <w:p w14:paraId="54481CC2" w14:textId="77777777" w:rsidR="00730FC2" w:rsidRPr="00393249" w:rsidRDefault="00730FC2" w:rsidP="00730FC2">
      <w:pPr>
        <w:pStyle w:val="ListParagraph"/>
        <w:numPr>
          <w:ilvl w:val="0"/>
          <w:numId w:val="2"/>
        </w:numPr>
        <w:spacing w:after="160" w:line="259" w:lineRule="auto"/>
      </w:pPr>
      <w:r w:rsidRPr="00393249">
        <w:t>Numpy</w:t>
      </w:r>
    </w:p>
    <w:p w14:paraId="6D84341D" w14:textId="77777777" w:rsidR="00730FC2" w:rsidRPr="00393249" w:rsidRDefault="00730FC2" w:rsidP="00730FC2">
      <w:pPr>
        <w:pStyle w:val="ListParagraph"/>
        <w:numPr>
          <w:ilvl w:val="0"/>
          <w:numId w:val="2"/>
        </w:numPr>
        <w:spacing w:after="160" w:line="259" w:lineRule="auto"/>
      </w:pPr>
      <w:r w:rsidRPr="00393249">
        <w:t>Requests</w:t>
      </w:r>
    </w:p>
    <w:p w14:paraId="03D01D1F" w14:textId="77777777" w:rsidR="00730FC2" w:rsidRPr="00393249" w:rsidRDefault="00730FC2" w:rsidP="00730FC2">
      <w:pPr>
        <w:pStyle w:val="ListParagraph"/>
        <w:numPr>
          <w:ilvl w:val="0"/>
          <w:numId w:val="2"/>
        </w:numPr>
        <w:spacing w:after="160" w:line="259" w:lineRule="auto"/>
      </w:pPr>
      <w:r w:rsidRPr="00393249">
        <w:t>Ast</w:t>
      </w:r>
    </w:p>
    <w:p w14:paraId="61F9E6FB" w14:textId="77777777" w:rsidR="00730FC2" w:rsidRPr="00393249" w:rsidRDefault="00730FC2" w:rsidP="00730FC2">
      <w:pPr>
        <w:pStyle w:val="ListParagraph"/>
        <w:numPr>
          <w:ilvl w:val="0"/>
          <w:numId w:val="2"/>
        </w:numPr>
        <w:spacing w:after="160" w:line="259" w:lineRule="auto"/>
      </w:pPr>
      <w:r w:rsidRPr="00393249">
        <w:t>Streamlit</w:t>
      </w:r>
    </w:p>
    <w:p w14:paraId="4B1F1847" w14:textId="77777777" w:rsidR="00730FC2" w:rsidRPr="00393249" w:rsidRDefault="00730FC2" w:rsidP="00730FC2">
      <w:pPr>
        <w:pStyle w:val="ListParagraph"/>
        <w:numPr>
          <w:ilvl w:val="0"/>
          <w:numId w:val="2"/>
        </w:numPr>
        <w:spacing w:after="160" w:line="259" w:lineRule="auto"/>
      </w:pPr>
      <w:r w:rsidRPr="00393249">
        <w:t>Pkl</w:t>
      </w:r>
    </w:p>
    <w:p w14:paraId="1F34C317" w14:textId="77777777" w:rsidR="00AB7D86" w:rsidRDefault="00730FC2" w:rsidP="00AB7D86">
      <w:pPr>
        <w:pStyle w:val="ListParagraph"/>
        <w:numPr>
          <w:ilvl w:val="0"/>
          <w:numId w:val="2"/>
        </w:numPr>
        <w:spacing w:after="160" w:line="259" w:lineRule="auto"/>
      </w:pPr>
      <w:r w:rsidRPr="00393249">
        <w:t>OS</w:t>
      </w:r>
    </w:p>
    <w:p w14:paraId="60698758" w14:textId="77777777" w:rsidR="00AB7D86" w:rsidRDefault="00AB7D86" w:rsidP="000512B1">
      <w:pPr>
        <w:pStyle w:val="ListParagraph"/>
        <w:spacing w:after="160" w:line="259" w:lineRule="auto"/>
        <w:ind w:left="1080"/>
      </w:pPr>
    </w:p>
    <w:p w14:paraId="7B075044" w14:textId="57869EA5" w:rsidR="00AB7D86" w:rsidRPr="00AB7D86" w:rsidRDefault="00AB7D86" w:rsidP="00AB7D86">
      <w:pPr>
        <w:spacing w:after="160" w:line="259" w:lineRule="auto"/>
      </w:pPr>
      <w:r w:rsidRPr="00AB7D86">
        <w:rPr>
          <w:b/>
          <w:bCs/>
        </w:rPr>
        <w:t>pickle:</w:t>
      </w:r>
      <w:r>
        <w:t xml:space="preserve"> </w:t>
      </w:r>
      <w:r w:rsidRPr="00AB7D86">
        <w:t>Used for reading and writing Python objects to/from files, in this case, for loading the movie list and similarity data.</w:t>
      </w:r>
    </w:p>
    <w:p w14:paraId="10704E24" w14:textId="7756C857" w:rsidR="00AB7D86" w:rsidRPr="00AB7D86" w:rsidRDefault="00AB7D86" w:rsidP="00AB7D86">
      <w:pPr>
        <w:spacing w:after="160" w:line="259" w:lineRule="auto"/>
        <w:rPr>
          <w:b/>
          <w:bCs/>
        </w:rPr>
      </w:pPr>
      <w:r w:rsidRPr="00AB7D86">
        <w:rPr>
          <w:b/>
          <w:bCs/>
        </w:rPr>
        <w:t xml:space="preserve">requests: </w:t>
      </w:r>
      <w:r w:rsidRPr="00AB7D86">
        <w:t>Used for making HTTP requests to the API endpoint to fetch movie data.</w:t>
      </w:r>
    </w:p>
    <w:p w14:paraId="24782A37" w14:textId="5750B434" w:rsidR="00AB7D86" w:rsidRPr="00AB7D86" w:rsidRDefault="00AB7D86" w:rsidP="00AB7D86">
      <w:pPr>
        <w:spacing w:after="160" w:line="259" w:lineRule="auto"/>
        <w:rPr>
          <w:b/>
          <w:bCs/>
        </w:rPr>
      </w:pPr>
      <w:r w:rsidRPr="00AB7D86">
        <w:rPr>
          <w:b/>
          <w:bCs/>
        </w:rPr>
        <w:t xml:space="preserve">streamlit: </w:t>
      </w:r>
      <w:r w:rsidRPr="00AB7D86">
        <w:t>Used for creating the web application user interface and interactive components.</w:t>
      </w:r>
    </w:p>
    <w:p w14:paraId="2A2AC99A" w14:textId="72C2A9E2" w:rsidR="00AB7D86" w:rsidRPr="00AB7D86" w:rsidRDefault="00AB7D86" w:rsidP="00AB7D86">
      <w:pPr>
        <w:spacing w:after="160" w:line="259" w:lineRule="auto"/>
      </w:pPr>
      <w:r w:rsidRPr="00AB7D86">
        <w:rPr>
          <w:b/>
          <w:bCs/>
        </w:rPr>
        <w:t>Pandas:</w:t>
      </w:r>
      <w:r w:rsidRPr="00AB7D86">
        <w:t xml:space="preserve"> Used for data manipulation and analysis. It provides data structures and functions for efficiently working with structured data, such as loading and manipulating the movie dataset.</w:t>
      </w:r>
    </w:p>
    <w:p w14:paraId="109A6C8E" w14:textId="40BDFAB8" w:rsidR="00AB7D86" w:rsidRPr="00AB7D86" w:rsidRDefault="00AB7D86" w:rsidP="00AB7D86">
      <w:pPr>
        <w:spacing w:after="160" w:line="259" w:lineRule="auto"/>
      </w:pPr>
      <w:r w:rsidRPr="00AB7D86">
        <w:rPr>
          <w:b/>
          <w:bCs/>
        </w:rPr>
        <w:t>NumPy:</w:t>
      </w:r>
      <w:r w:rsidRPr="00AB7D86">
        <w:t xml:space="preserve"> Used for numerical operations and array manipulation. It provides mathematical functions and arrays that enable efficient computations on large datasets, such as calculating similarity scores or performing array operations.</w:t>
      </w:r>
    </w:p>
    <w:p w14:paraId="0F43321F" w14:textId="3A97D0A0" w:rsidR="00AB7D86" w:rsidRPr="00AB7D86" w:rsidRDefault="00AB7D86" w:rsidP="00AB7D86">
      <w:pPr>
        <w:spacing w:after="160" w:line="259" w:lineRule="auto"/>
      </w:pPr>
      <w:r w:rsidRPr="00AB7D86">
        <w:rPr>
          <w:b/>
          <w:bCs/>
        </w:rPr>
        <w:t>Ast:</w:t>
      </w:r>
      <w:r w:rsidRPr="00AB7D86">
        <w:t xml:space="preserve"> It stands for the Abstract Syntax Trees module in Python. However, it does not appear to be used in the provided code snippet. It might be an unused import statement or an oversight.</w:t>
      </w:r>
    </w:p>
    <w:p w14:paraId="6E052187" w14:textId="0D204B6B" w:rsidR="00AB7D86" w:rsidRPr="00AB7D86" w:rsidRDefault="00AB7D86" w:rsidP="00AB7D86">
      <w:pPr>
        <w:spacing w:after="160" w:line="259" w:lineRule="auto"/>
      </w:pPr>
      <w:r w:rsidRPr="00AB7D86">
        <w:rPr>
          <w:b/>
          <w:bCs/>
        </w:rPr>
        <w:t>OS:</w:t>
      </w:r>
      <w:r w:rsidRPr="00AB7D86">
        <w:t xml:space="preserve"> Used for interacting with the operating system. It provides functions for file and directory operations, such as accessing files, directories, or checking the current working directory.</w:t>
      </w:r>
    </w:p>
    <w:p w14:paraId="5428C340" w14:textId="55E42C68" w:rsidR="00AB7D86" w:rsidRPr="00AB7D86" w:rsidRDefault="00AB7D86" w:rsidP="00AB7D86">
      <w:pPr>
        <w:spacing w:after="160" w:line="259" w:lineRule="auto"/>
      </w:pPr>
      <w:r w:rsidRPr="00AB7D86">
        <w:t>Therefore, based on the code snippet you provided, the libraries used are `Pandas`, `NumPy`, and `OS`.</w:t>
      </w:r>
    </w:p>
    <w:p w14:paraId="022C1A5D" w14:textId="25555C83" w:rsidR="00730FC2" w:rsidRDefault="00DF0557" w:rsidP="00730FC2">
      <w:pPr>
        <w:jc w:val="center"/>
        <w:rPr>
          <w:b/>
          <w:bCs/>
          <w:sz w:val="40"/>
          <w:szCs w:val="40"/>
        </w:rPr>
      </w:pPr>
      <w:r>
        <w:rPr>
          <w:b/>
          <w:bCs/>
          <w:sz w:val="40"/>
          <w:szCs w:val="40"/>
        </w:rPr>
        <w:t>APPLICATIONS USED</w:t>
      </w:r>
    </w:p>
    <w:p w14:paraId="3B2D4137" w14:textId="77777777" w:rsidR="00730FC2" w:rsidRDefault="00730FC2" w:rsidP="00730FC2">
      <w:pPr>
        <w:rPr>
          <w:b/>
          <w:bCs/>
          <w:sz w:val="40"/>
          <w:szCs w:val="40"/>
        </w:rPr>
      </w:pPr>
    </w:p>
    <w:p w14:paraId="7DB04BAF" w14:textId="67248BA8" w:rsidR="00730FC2" w:rsidRDefault="00730FC2" w:rsidP="00730FC2">
      <w:r>
        <w:t xml:space="preserve">The applications that are used in the project are </w:t>
      </w:r>
      <w:r w:rsidR="00BA7B4E">
        <w:t>the following</w:t>
      </w:r>
      <w:r>
        <w:t>.</w:t>
      </w:r>
    </w:p>
    <w:p w14:paraId="7D72481D" w14:textId="77777777" w:rsidR="00730FC2" w:rsidRDefault="00730FC2" w:rsidP="00730FC2">
      <w:pPr>
        <w:rPr>
          <w:b/>
          <w:bCs/>
          <w:sz w:val="40"/>
          <w:szCs w:val="40"/>
        </w:rPr>
      </w:pPr>
    </w:p>
    <w:p w14:paraId="770F372A" w14:textId="77777777" w:rsidR="00730FC2" w:rsidRPr="00393249" w:rsidRDefault="00730FC2" w:rsidP="00730FC2">
      <w:pPr>
        <w:pStyle w:val="ListParagraph"/>
        <w:numPr>
          <w:ilvl w:val="0"/>
          <w:numId w:val="3"/>
        </w:numPr>
        <w:spacing w:after="160" w:line="259" w:lineRule="auto"/>
      </w:pPr>
      <w:r w:rsidRPr="00393249">
        <w:t>PyCharm</w:t>
      </w:r>
    </w:p>
    <w:p w14:paraId="1DC450CD" w14:textId="77777777" w:rsidR="00730FC2" w:rsidRPr="00393249" w:rsidRDefault="00730FC2" w:rsidP="00730FC2">
      <w:pPr>
        <w:pStyle w:val="ListParagraph"/>
        <w:numPr>
          <w:ilvl w:val="0"/>
          <w:numId w:val="3"/>
        </w:numPr>
        <w:spacing w:after="160" w:line="259" w:lineRule="auto"/>
      </w:pPr>
      <w:r w:rsidRPr="00393249">
        <w:t>Jupyter Notebook</w:t>
      </w:r>
    </w:p>
    <w:p w14:paraId="0F5C9CC5" w14:textId="77777777" w:rsidR="00730FC2" w:rsidRPr="00393249" w:rsidRDefault="00730FC2" w:rsidP="00730FC2">
      <w:pPr>
        <w:pStyle w:val="ListParagraph"/>
        <w:numPr>
          <w:ilvl w:val="0"/>
          <w:numId w:val="3"/>
        </w:numPr>
        <w:spacing w:after="160" w:line="259" w:lineRule="auto"/>
      </w:pPr>
      <w:r w:rsidRPr="00393249">
        <w:t>Python</w:t>
      </w:r>
    </w:p>
    <w:p w14:paraId="6EF6F24D" w14:textId="77777777" w:rsidR="00730FC2" w:rsidRDefault="00730FC2" w:rsidP="00730FC2">
      <w:pPr>
        <w:pStyle w:val="ListParagraph"/>
        <w:numPr>
          <w:ilvl w:val="0"/>
          <w:numId w:val="3"/>
        </w:numPr>
        <w:spacing w:after="160" w:line="259" w:lineRule="auto"/>
      </w:pPr>
      <w:r w:rsidRPr="00393249">
        <w:t>Brower's (Google Chrome, Microsoft Edge)</w:t>
      </w:r>
    </w:p>
    <w:p w14:paraId="4223F2BB" w14:textId="77777777" w:rsidR="00730FC2" w:rsidRDefault="00730FC2" w:rsidP="00730FC2">
      <w:pPr>
        <w:pStyle w:val="ListParagraph"/>
        <w:spacing w:after="160" w:line="259" w:lineRule="auto"/>
        <w:ind w:left="1080"/>
      </w:pPr>
    </w:p>
    <w:p w14:paraId="44A26D13" w14:textId="796DC8DC" w:rsidR="00AB398C" w:rsidRDefault="00AB398C" w:rsidP="00AB398C">
      <w:pPr>
        <w:spacing w:after="160" w:line="259" w:lineRule="auto"/>
        <w:jc w:val="center"/>
        <w:rPr>
          <w:b/>
          <w:bCs/>
          <w:sz w:val="40"/>
          <w:szCs w:val="40"/>
        </w:rPr>
      </w:pPr>
      <w:r>
        <w:rPr>
          <w:b/>
          <w:bCs/>
          <w:sz w:val="40"/>
          <w:szCs w:val="40"/>
        </w:rPr>
        <w:lastRenderedPageBreak/>
        <w:t>DETAIL OF MODEL TRAIN</w:t>
      </w:r>
      <w:r w:rsidR="005F4B76">
        <w:rPr>
          <w:b/>
          <w:bCs/>
          <w:sz w:val="40"/>
          <w:szCs w:val="40"/>
        </w:rPr>
        <w:t>IN</w:t>
      </w:r>
      <w:r>
        <w:rPr>
          <w:b/>
          <w:bCs/>
          <w:sz w:val="40"/>
          <w:szCs w:val="40"/>
        </w:rPr>
        <w:t>G</w:t>
      </w:r>
    </w:p>
    <w:p w14:paraId="24EA1E8A" w14:textId="77777777" w:rsidR="00AB398C" w:rsidRDefault="00AB398C" w:rsidP="00730FC2">
      <w:pPr>
        <w:pStyle w:val="ListParagraph"/>
        <w:spacing w:after="160" w:line="259" w:lineRule="auto"/>
        <w:ind w:left="1080"/>
      </w:pPr>
    </w:p>
    <w:p w14:paraId="47452D8E" w14:textId="28A0503A" w:rsidR="00AB398C" w:rsidRDefault="005F4B76" w:rsidP="00AB398C">
      <w:pPr>
        <w:spacing w:after="160" w:line="259" w:lineRule="auto"/>
      </w:pPr>
      <w:r>
        <w:rPr>
          <w:noProof/>
        </w:rPr>
        <w:drawing>
          <wp:inline distT="0" distB="0" distL="0" distR="0" wp14:anchorId="29328B07" wp14:editId="0C08DF2B">
            <wp:extent cx="6858000" cy="3239770"/>
            <wp:effectExtent l="0" t="0" r="0" b="0"/>
            <wp:docPr id="11388531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53137" name="Picture 113885313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39770"/>
                    </a:xfrm>
                    <a:prstGeom prst="rect">
                      <a:avLst/>
                    </a:prstGeom>
                  </pic:spPr>
                </pic:pic>
              </a:graphicData>
            </a:graphic>
          </wp:inline>
        </w:drawing>
      </w:r>
    </w:p>
    <w:p w14:paraId="29A7128C" w14:textId="756995D1" w:rsidR="005F4B76" w:rsidRDefault="005F4B76" w:rsidP="00AB398C">
      <w:pPr>
        <w:spacing w:after="160" w:line="259" w:lineRule="auto"/>
      </w:pPr>
      <w:r>
        <w:rPr>
          <w:noProof/>
        </w:rPr>
        <w:drawing>
          <wp:inline distT="0" distB="0" distL="0" distR="0" wp14:anchorId="6EA57BD1" wp14:editId="05CDE48A">
            <wp:extent cx="6858000" cy="3275330"/>
            <wp:effectExtent l="0" t="0" r="0" b="1270"/>
            <wp:docPr id="186726940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69409" name="Picture 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275330"/>
                    </a:xfrm>
                    <a:prstGeom prst="rect">
                      <a:avLst/>
                    </a:prstGeom>
                  </pic:spPr>
                </pic:pic>
              </a:graphicData>
            </a:graphic>
          </wp:inline>
        </w:drawing>
      </w:r>
    </w:p>
    <w:p w14:paraId="24B43990" w14:textId="77777777" w:rsidR="005F4B76" w:rsidRDefault="005F4B76" w:rsidP="00AB398C">
      <w:pPr>
        <w:spacing w:after="160" w:line="259" w:lineRule="auto"/>
        <w:rPr>
          <w:noProof/>
        </w:rPr>
      </w:pPr>
    </w:p>
    <w:p w14:paraId="77CD97DB" w14:textId="77777777" w:rsidR="005F4B76" w:rsidRDefault="005F4B76" w:rsidP="00AB398C">
      <w:pPr>
        <w:spacing w:after="160" w:line="259" w:lineRule="auto"/>
        <w:rPr>
          <w:noProof/>
        </w:rPr>
      </w:pPr>
    </w:p>
    <w:p w14:paraId="181942AA" w14:textId="678BC33B" w:rsidR="005F4B76" w:rsidRDefault="005F4B76" w:rsidP="00AB398C">
      <w:pPr>
        <w:spacing w:after="160" w:line="259" w:lineRule="auto"/>
      </w:pPr>
      <w:r>
        <w:rPr>
          <w:noProof/>
        </w:rPr>
        <w:lastRenderedPageBreak/>
        <w:drawing>
          <wp:inline distT="0" distB="0" distL="0" distR="0" wp14:anchorId="38735DA9" wp14:editId="208EDA49">
            <wp:extent cx="6858000" cy="3011805"/>
            <wp:effectExtent l="0" t="0" r="0" b="0"/>
            <wp:docPr id="3645659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6599"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011805"/>
                    </a:xfrm>
                    <a:prstGeom prst="rect">
                      <a:avLst/>
                    </a:prstGeom>
                  </pic:spPr>
                </pic:pic>
              </a:graphicData>
            </a:graphic>
          </wp:inline>
        </w:drawing>
      </w:r>
    </w:p>
    <w:p w14:paraId="788A0BD4" w14:textId="77777777" w:rsidR="005F4B76" w:rsidRDefault="005F4B76" w:rsidP="00AB398C">
      <w:pPr>
        <w:spacing w:after="160" w:line="259" w:lineRule="auto"/>
      </w:pPr>
    </w:p>
    <w:p w14:paraId="07A45D34" w14:textId="25479C34" w:rsidR="005F4B76" w:rsidRDefault="005F4B76" w:rsidP="00AB398C">
      <w:pPr>
        <w:spacing w:after="160" w:line="259" w:lineRule="auto"/>
        <w:rPr>
          <w:noProof/>
        </w:rPr>
      </w:pPr>
    </w:p>
    <w:p w14:paraId="2C1BD15C" w14:textId="77777777" w:rsidR="005F4B76" w:rsidRDefault="005F4B76" w:rsidP="00AB398C">
      <w:pPr>
        <w:spacing w:after="160" w:line="259" w:lineRule="auto"/>
        <w:rPr>
          <w:noProof/>
        </w:rPr>
      </w:pPr>
    </w:p>
    <w:p w14:paraId="5CC408A0" w14:textId="77777777" w:rsidR="005F4B76" w:rsidRDefault="005F4B76" w:rsidP="00AB398C">
      <w:pPr>
        <w:spacing w:after="160" w:line="259" w:lineRule="auto"/>
        <w:rPr>
          <w:noProof/>
        </w:rPr>
      </w:pPr>
    </w:p>
    <w:p w14:paraId="63C7C220" w14:textId="1D1C2BAB" w:rsidR="005F4B76" w:rsidRDefault="005F4B76" w:rsidP="00AB398C">
      <w:pPr>
        <w:spacing w:after="160" w:line="259" w:lineRule="auto"/>
      </w:pPr>
      <w:r>
        <w:rPr>
          <w:noProof/>
        </w:rPr>
        <w:drawing>
          <wp:inline distT="0" distB="0" distL="0" distR="0" wp14:anchorId="6E897961" wp14:editId="5FDE517F">
            <wp:extent cx="6858000" cy="2974975"/>
            <wp:effectExtent l="0" t="0" r="0" b="0"/>
            <wp:docPr id="98280984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9847" name="Picture 8"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2974975"/>
                    </a:xfrm>
                    <a:prstGeom prst="rect">
                      <a:avLst/>
                    </a:prstGeom>
                  </pic:spPr>
                </pic:pic>
              </a:graphicData>
            </a:graphic>
          </wp:inline>
        </w:drawing>
      </w:r>
    </w:p>
    <w:p w14:paraId="37783883" w14:textId="77777777" w:rsidR="005F4B76" w:rsidRDefault="005F4B76" w:rsidP="00AB398C">
      <w:pPr>
        <w:spacing w:after="160" w:line="259" w:lineRule="auto"/>
      </w:pPr>
    </w:p>
    <w:p w14:paraId="07607EE3" w14:textId="77777777" w:rsidR="005F4B76" w:rsidRDefault="005F4B76" w:rsidP="00AB398C">
      <w:pPr>
        <w:spacing w:after="160" w:line="259" w:lineRule="auto"/>
        <w:rPr>
          <w:noProof/>
        </w:rPr>
      </w:pPr>
    </w:p>
    <w:p w14:paraId="7FB8C76D" w14:textId="4740433E" w:rsidR="005F4B76" w:rsidRDefault="005F4B76" w:rsidP="00AB398C">
      <w:pPr>
        <w:spacing w:after="160" w:line="259" w:lineRule="auto"/>
        <w:rPr>
          <w:noProof/>
        </w:rPr>
      </w:pPr>
      <w:r>
        <w:rPr>
          <w:noProof/>
        </w:rPr>
        <w:lastRenderedPageBreak/>
        <w:drawing>
          <wp:inline distT="0" distB="0" distL="0" distR="0" wp14:anchorId="1D63E0CF" wp14:editId="12906EED">
            <wp:extent cx="6858000" cy="2926080"/>
            <wp:effectExtent l="0" t="0" r="0" b="7620"/>
            <wp:docPr id="18612531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53188" name="Picture 186125318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2926080"/>
                    </a:xfrm>
                    <a:prstGeom prst="rect">
                      <a:avLst/>
                    </a:prstGeom>
                  </pic:spPr>
                </pic:pic>
              </a:graphicData>
            </a:graphic>
          </wp:inline>
        </w:drawing>
      </w:r>
    </w:p>
    <w:p w14:paraId="7A11F9FE" w14:textId="77777777" w:rsidR="005F4B76" w:rsidRDefault="005F4B76" w:rsidP="00AB398C">
      <w:pPr>
        <w:spacing w:after="160" w:line="259" w:lineRule="auto"/>
        <w:rPr>
          <w:noProof/>
        </w:rPr>
      </w:pPr>
    </w:p>
    <w:p w14:paraId="60C5BE23" w14:textId="77777777" w:rsidR="005F4B76" w:rsidRDefault="005F4B76" w:rsidP="00AB398C">
      <w:pPr>
        <w:spacing w:after="160" w:line="259" w:lineRule="auto"/>
        <w:rPr>
          <w:noProof/>
        </w:rPr>
      </w:pPr>
    </w:p>
    <w:p w14:paraId="769598B3" w14:textId="245B61DA" w:rsidR="005F4B76" w:rsidRDefault="005F4B76" w:rsidP="00AB398C">
      <w:pPr>
        <w:spacing w:after="160" w:line="259" w:lineRule="auto"/>
        <w:rPr>
          <w:noProof/>
        </w:rPr>
      </w:pPr>
      <w:r>
        <w:rPr>
          <w:noProof/>
        </w:rPr>
        <w:drawing>
          <wp:inline distT="0" distB="0" distL="0" distR="0" wp14:anchorId="22E5779D" wp14:editId="6A19D5D3">
            <wp:extent cx="6858000" cy="2963545"/>
            <wp:effectExtent l="0" t="0" r="0" b="8255"/>
            <wp:docPr id="182668932"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8932" name="Picture 10"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2963545"/>
                    </a:xfrm>
                    <a:prstGeom prst="rect">
                      <a:avLst/>
                    </a:prstGeom>
                  </pic:spPr>
                </pic:pic>
              </a:graphicData>
            </a:graphic>
          </wp:inline>
        </w:drawing>
      </w:r>
    </w:p>
    <w:p w14:paraId="56100DAA" w14:textId="77777777" w:rsidR="005F4B76" w:rsidRDefault="005F4B76" w:rsidP="00AB398C">
      <w:pPr>
        <w:spacing w:after="160" w:line="259" w:lineRule="auto"/>
        <w:rPr>
          <w:noProof/>
        </w:rPr>
      </w:pPr>
    </w:p>
    <w:p w14:paraId="75F982C0" w14:textId="77777777" w:rsidR="005F4B76" w:rsidRDefault="005F4B76" w:rsidP="00AB398C">
      <w:pPr>
        <w:spacing w:after="160" w:line="259" w:lineRule="auto"/>
        <w:rPr>
          <w:noProof/>
        </w:rPr>
      </w:pPr>
    </w:p>
    <w:p w14:paraId="4B131308" w14:textId="1BF08A62" w:rsidR="005F4B76" w:rsidRDefault="005F4B76" w:rsidP="00AB398C">
      <w:pPr>
        <w:spacing w:after="160" w:line="259" w:lineRule="auto"/>
        <w:rPr>
          <w:noProof/>
        </w:rPr>
      </w:pPr>
      <w:r>
        <w:rPr>
          <w:noProof/>
        </w:rPr>
        <w:lastRenderedPageBreak/>
        <w:drawing>
          <wp:inline distT="0" distB="0" distL="0" distR="0" wp14:anchorId="157F7F89" wp14:editId="6038E197">
            <wp:extent cx="6858000" cy="2190115"/>
            <wp:effectExtent l="0" t="0" r="0" b="635"/>
            <wp:docPr id="1961483098"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83098" name="Picture 11"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6858000" cy="2190115"/>
                    </a:xfrm>
                    <a:prstGeom prst="rect">
                      <a:avLst/>
                    </a:prstGeom>
                  </pic:spPr>
                </pic:pic>
              </a:graphicData>
            </a:graphic>
          </wp:inline>
        </w:drawing>
      </w:r>
    </w:p>
    <w:p w14:paraId="3C6271A6" w14:textId="77777777" w:rsidR="005F4B76" w:rsidRDefault="005F4B76" w:rsidP="00AB398C">
      <w:pPr>
        <w:spacing w:after="160" w:line="259" w:lineRule="auto"/>
        <w:rPr>
          <w:noProof/>
        </w:rPr>
      </w:pPr>
    </w:p>
    <w:p w14:paraId="0B8C6716" w14:textId="77777777" w:rsidR="005F4B76" w:rsidRDefault="005F4B76" w:rsidP="00AB398C">
      <w:pPr>
        <w:spacing w:after="160" w:line="259" w:lineRule="auto"/>
        <w:rPr>
          <w:noProof/>
        </w:rPr>
      </w:pPr>
    </w:p>
    <w:p w14:paraId="7796428D" w14:textId="31830CBC" w:rsidR="005F4B76" w:rsidRDefault="005F4B76" w:rsidP="00AB398C">
      <w:pPr>
        <w:spacing w:after="160" w:line="259" w:lineRule="auto"/>
        <w:rPr>
          <w:noProof/>
        </w:rPr>
      </w:pPr>
      <w:r>
        <w:rPr>
          <w:noProof/>
        </w:rPr>
        <w:drawing>
          <wp:inline distT="0" distB="0" distL="0" distR="0" wp14:anchorId="3618014A" wp14:editId="01334316">
            <wp:extent cx="6858000" cy="3011805"/>
            <wp:effectExtent l="0" t="0" r="0" b="0"/>
            <wp:docPr id="262059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5915" name="Picture 262059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011805"/>
                    </a:xfrm>
                    <a:prstGeom prst="rect">
                      <a:avLst/>
                    </a:prstGeom>
                  </pic:spPr>
                </pic:pic>
              </a:graphicData>
            </a:graphic>
          </wp:inline>
        </w:drawing>
      </w:r>
    </w:p>
    <w:p w14:paraId="0162FB0C" w14:textId="77777777" w:rsidR="005F4B76" w:rsidRDefault="005F4B76" w:rsidP="00AB398C">
      <w:pPr>
        <w:spacing w:after="160" w:line="259" w:lineRule="auto"/>
        <w:rPr>
          <w:noProof/>
        </w:rPr>
      </w:pPr>
    </w:p>
    <w:p w14:paraId="02E163DB" w14:textId="77777777" w:rsidR="005F4B76" w:rsidRDefault="005F4B76" w:rsidP="00AB398C">
      <w:pPr>
        <w:spacing w:after="160" w:line="259" w:lineRule="auto"/>
        <w:rPr>
          <w:noProof/>
        </w:rPr>
      </w:pPr>
    </w:p>
    <w:p w14:paraId="157C800B" w14:textId="4D459E94" w:rsidR="005F4B76" w:rsidRDefault="005F4B76" w:rsidP="00AB398C">
      <w:pPr>
        <w:spacing w:after="160" w:line="259" w:lineRule="auto"/>
        <w:rPr>
          <w:noProof/>
        </w:rPr>
      </w:pPr>
      <w:r>
        <w:rPr>
          <w:noProof/>
        </w:rPr>
        <w:lastRenderedPageBreak/>
        <w:drawing>
          <wp:inline distT="0" distB="0" distL="0" distR="0" wp14:anchorId="3D1A6CC5" wp14:editId="18C69104">
            <wp:extent cx="6858000" cy="3000375"/>
            <wp:effectExtent l="0" t="0" r="0" b="9525"/>
            <wp:docPr id="4151605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60528" name="Picture 4151605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000375"/>
                    </a:xfrm>
                    <a:prstGeom prst="rect">
                      <a:avLst/>
                    </a:prstGeom>
                  </pic:spPr>
                </pic:pic>
              </a:graphicData>
            </a:graphic>
          </wp:inline>
        </w:drawing>
      </w:r>
    </w:p>
    <w:p w14:paraId="78932FEC" w14:textId="77777777" w:rsidR="005F4B76" w:rsidRDefault="005F4B76" w:rsidP="00AB398C">
      <w:pPr>
        <w:spacing w:after="160" w:line="259" w:lineRule="auto"/>
        <w:rPr>
          <w:noProof/>
        </w:rPr>
      </w:pPr>
    </w:p>
    <w:p w14:paraId="0CFF1987" w14:textId="77777777" w:rsidR="005F4B76" w:rsidRDefault="005F4B76" w:rsidP="00AB398C">
      <w:pPr>
        <w:spacing w:after="160" w:line="259" w:lineRule="auto"/>
        <w:rPr>
          <w:noProof/>
        </w:rPr>
      </w:pPr>
    </w:p>
    <w:p w14:paraId="5DBCBB3C" w14:textId="41A25E0E" w:rsidR="005F4B76" w:rsidRDefault="005F4B76" w:rsidP="00AB398C">
      <w:pPr>
        <w:spacing w:after="160" w:line="259" w:lineRule="auto"/>
        <w:rPr>
          <w:noProof/>
        </w:rPr>
      </w:pPr>
      <w:r>
        <w:rPr>
          <w:noProof/>
        </w:rPr>
        <w:drawing>
          <wp:inline distT="0" distB="0" distL="0" distR="0" wp14:anchorId="24536779" wp14:editId="14B60C67">
            <wp:extent cx="6858000" cy="3011805"/>
            <wp:effectExtent l="0" t="0" r="0" b="0"/>
            <wp:docPr id="4469301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0170" name="Picture 44693017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011805"/>
                    </a:xfrm>
                    <a:prstGeom prst="rect">
                      <a:avLst/>
                    </a:prstGeom>
                  </pic:spPr>
                </pic:pic>
              </a:graphicData>
            </a:graphic>
          </wp:inline>
        </w:drawing>
      </w:r>
    </w:p>
    <w:p w14:paraId="41AE1F17" w14:textId="77777777" w:rsidR="005F4B76" w:rsidRDefault="005F4B76" w:rsidP="00AB398C">
      <w:pPr>
        <w:spacing w:after="160" w:line="259" w:lineRule="auto"/>
        <w:rPr>
          <w:noProof/>
        </w:rPr>
      </w:pPr>
    </w:p>
    <w:p w14:paraId="1CEC6B4D" w14:textId="77777777" w:rsidR="005F4B76" w:rsidRDefault="005F4B76" w:rsidP="00AB398C">
      <w:pPr>
        <w:spacing w:after="160" w:line="259" w:lineRule="auto"/>
        <w:rPr>
          <w:noProof/>
        </w:rPr>
      </w:pPr>
    </w:p>
    <w:p w14:paraId="25DCFA23" w14:textId="4FEB9CD5" w:rsidR="005F4B76" w:rsidRDefault="005F4B76" w:rsidP="00AB398C">
      <w:pPr>
        <w:spacing w:after="160" w:line="259" w:lineRule="auto"/>
        <w:rPr>
          <w:noProof/>
        </w:rPr>
      </w:pPr>
      <w:r>
        <w:rPr>
          <w:noProof/>
        </w:rPr>
        <w:lastRenderedPageBreak/>
        <w:drawing>
          <wp:inline distT="0" distB="0" distL="0" distR="0" wp14:anchorId="726B3FAD" wp14:editId="27068141">
            <wp:extent cx="6858000" cy="2980690"/>
            <wp:effectExtent l="0" t="0" r="0" b="0"/>
            <wp:docPr id="14364472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47253" name="Picture 143644725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2980690"/>
                    </a:xfrm>
                    <a:prstGeom prst="rect">
                      <a:avLst/>
                    </a:prstGeom>
                  </pic:spPr>
                </pic:pic>
              </a:graphicData>
            </a:graphic>
          </wp:inline>
        </w:drawing>
      </w:r>
    </w:p>
    <w:p w14:paraId="17047359" w14:textId="77777777" w:rsidR="005F4B76" w:rsidRDefault="005F4B76" w:rsidP="00AB398C">
      <w:pPr>
        <w:spacing w:after="160" w:line="259" w:lineRule="auto"/>
        <w:rPr>
          <w:noProof/>
        </w:rPr>
      </w:pPr>
    </w:p>
    <w:p w14:paraId="01F5E230" w14:textId="50F30B47" w:rsidR="005F4B76" w:rsidRDefault="005F4B76" w:rsidP="00AB398C">
      <w:pPr>
        <w:spacing w:after="160" w:line="259" w:lineRule="auto"/>
        <w:rPr>
          <w:noProof/>
        </w:rPr>
      </w:pPr>
      <w:r>
        <w:rPr>
          <w:noProof/>
        </w:rPr>
        <w:drawing>
          <wp:inline distT="0" distB="0" distL="0" distR="0" wp14:anchorId="4F5189E2" wp14:editId="7D22473A">
            <wp:extent cx="6858000" cy="3062605"/>
            <wp:effectExtent l="0" t="0" r="0" b="4445"/>
            <wp:docPr id="5366239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23900" name="Picture 53662390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062605"/>
                    </a:xfrm>
                    <a:prstGeom prst="rect">
                      <a:avLst/>
                    </a:prstGeom>
                  </pic:spPr>
                </pic:pic>
              </a:graphicData>
            </a:graphic>
          </wp:inline>
        </w:drawing>
      </w:r>
    </w:p>
    <w:p w14:paraId="241D1C7B" w14:textId="77777777" w:rsidR="005F4B76" w:rsidRDefault="005F4B76" w:rsidP="00AB398C">
      <w:pPr>
        <w:spacing w:after="160" w:line="259" w:lineRule="auto"/>
        <w:rPr>
          <w:noProof/>
        </w:rPr>
      </w:pPr>
    </w:p>
    <w:p w14:paraId="5647CF44" w14:textId="77777777" w:rsidR="005F4B76" w:rsidRDefault="005F4B76" w:rsidP="00AB398C">
      <w:pPr>
        <w:spacing w:after="160" w:line="259" w:lineRule="auto"/>
        <w:rPr>
          <w:noProof/>
        </w:rPr>
      </w:pPr>
    </w:p>
    <w:p w14:paraId="5D444783" w14:textId="0BDA71AE" w:rsidR="005F4B76" w:rsidRDefault="005F4B76" w:rsidP="00AB398C">
      <w:pPr>
        <w:spacing w:after="160" w:line="259" w:lineRule="auto"/>
      </w:pPr>
      <w:r>
        <w:rPr>
          <w:noProof/>
        </w:rPr>
        <w:lastRenderedPageBreak/>
        <w:drawing>
          <wp:inline distT="0" distB="0" distL="0" distR="0" wp14:anchorId="321817C1" wp14:editId="3478145C">
            <wp:extent cx="6858000" cy="2903855"/>
            <wp:effectExtent l="0" t="0" r="0" b="0"/>
            <wp:docPr id="12741496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49648" name="Picture 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2903855"/>
                    </a:xfrm>
                    <a:prstGeom prst="rect">
                      <a:avLst/>
                    </a:prstGeom>
                  </pic:spPr>
                </pic:pic>
              </a:graphicData>
            </a:graphic>
          </wp:inline>
        </w:drawing>
      </w:r>
    </w:p>
    <w:p w14:paraId="226E13B6" w14:textId="77777777" w:rsidR="00AB398C" w:rsidRDefault="00AB398C" w:rsidP="00730FC2">
      <w:pPr>
        <w:pStyle w:val="ListParagraph"/>
        <w:spacing w:after="160" w:line="259" w:lineRule="auto"/>
        <w:ind w:left="1080"/>
      </w:pPr>
    </w:p>
    <w:p w14:paraId="11984A84" w14:textId="77777777" w:rsidR="005F4B76" w:rsidRDefault="005F4B76" w:rsidP="00730FC2">
      <w:pPr>
        <w:spacing w:after="160" w:line="259" w:lineRule="auto"/>
        <w:jc w:val="center"/>
        <w:rPr>
          <w:b/>
          <w:bCs/>
          <w:sz w:val="40"/>
          <w:szCs w:val="40"/>
        </w:rPr>
      </w:pPr>
    </w:p>
    <w:p w14:paraId="3E124E9D" w14:textId="77777777" w:rsidR="005F4B76" w:rsidRDefault="005F4B76" w:rsidP="00730FC2">
      <w:pPr>
        <w:spacing w:after="160" w:line="259" w:lineRule="auto"/>
        <w:jc w:val="center"/>
        <w:rPr>
          <w:b/>
          <w:bCs/>
          <w:sz w:val="40"/>
          <w:szCs w:val="40"/>
        </w:rPr>
      </w:pPr>
    </w:p>
    <w:p w14:paraId="517D6B52" w14:textId="77777777" w:rsidR="005F4B76" w:rsidRDefault="005F4B76" w:rsidP="00730FC2">
      <w:pPr>
        <w:spacing w:after="160" w:line="259" w:lineRule="auto"/>
        <w:jc w:val="center"/>
        <w:rPr>
          <w:b/>
          <w:bCs/>
          <w:sz w:val="40"/>
          <w:szCs w:val="40"/>
        </w:rPr>
      </w:pPr>
    </w:p>
    <w:p w14:paraId="4392C6DA" w14:textId="5F5EC376" w:rsidR="00730FC2" w:rsidRDefault="00DF0557" w:rsidP="00730FC2">
      <w:pPr>
        <w:spacing w:after="160" w:line="259" w:lineRule="auto"/>
        <w:jc w:val="center"/>
        <w:rPr>
          <w:b/>
          <w:bCs/>
          <w:sz w:val="40"/>
          <w:szCs w:val="40"/>
        </w:rPr>
      </w:pPr>
      <w:r>
        <w:rPr>
          <w:b/>
          <w:bCs/>
          <w:sz w:val="40"/>
          <w:szCs w:val="40"/>
        </w:rPr>
        <w:t>DETAIL OF EVERY LINE OF CODE</w:t>
      </w:r>
    </w:p>
    <w:p w14:paraId="22568CE3" w14:textId="77777777" w:rsidR="00730FC2" w:rsidRDefault="00730FC2" w:rsidP="00730FC2">
      <w:pPr>
        <w:spacing w:after="160" w:line="259" w:lineRule="auto"/>
        <w:jc w:val="center"/>
        <w:rPr>
          <w:b/>
          <w:bCs/>
          <w:sz w:val="40"/>
          <w:szCs w:val="40"/>
        </w:rPr>
      </w:pPr>
    </w:p>
    <w:p w14:paraId="01A9C85F" w14:textId="77777777" w:rsidR="00730FC2" w:rsidRDefault="00730FC2" w:rsidP="00730FC2">
      <w:pPr>
        <w:spacing w:after="160" w:line="259" w:lineRule="auto"/>
      </w:pPr>
      <w:r w:rsidRPr="00730FC2">
        <w:t>Certainly! Let's go through each line of the code and provide an explanation for why it is being used:</w:t>
      </w:r>
    </w:p>
    <w:p w14:paraId="73048888" w14:textId="77777777" w:rsidR="003061D5" w:rsidRDefault="003061D5" w:rsidP="00730FC2">
      <w:pPr>
        <w:spacing w:after="160" w:line="259" w:lineRule="auto"/>
        <w:rPr>
          <w:noProof/>
        </w:rPr>
      </w:pPr>
    </w:p>
    <w:p w14:paraId="53761286" w14:textId="5A57BD43" w:rsidR="00730FC2" w:rsidRPr="00730FC2" w:rsidRDefault="003061D5" w:rsidP="00730FC2">
      <w:pPr>
        <w:spacing w:after="160" w:line="259" w:lineRule="auto"/>
      </w:pPr>
      <w:r>
        <w:rPr>
          <w:noProof/>
        </w:rPr>
        <w:drawing>
          <wp:inline distT="0" distB="0" distL="0" distR="0" wp14:anchorId="5B32584A" wp14:editId="70752D4C">
            <wp:extent cx="6140766" cy="958899"/>
            <wp:effectExtent l="0" t="0" r="0" b="0"/>
            <wp:docPr id="81567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77479" name="Picture 815677479"/>
                    <pic:cNvPicPr/>
                  </pic:nvPicPr>
                  <pic:blipFill>
                    <a:blip r:embed="rId31">
                      <a:extLst>
                        <a:ext uri="{28A0092B-C50C-407E-A947-70E740481C1C}">
                          <a14:useLocalDpi xmlns:a14="http://schemas.microsoft.com/office/drawing/2010/main" val="0"/>
                        </a:ext>
                      </a:extLst>
                    </a:blip>
                    <a:stretch>
                      <a:fillRect/>
                    </a:stretch>
                  </pic:blipFill>
                  <pic:spPr>
                    <a:xfrm>
                      <a:off x="0" y="0"/>
                      <a:ext cx="6140766" cy="958899"/>
                    </a:xfrm>
                    <a:prstGeom prst="rect">
                      <a:avLst/>
                    </a:prstGeom>
                  </pic:spPr>
                </pic:pic>
              </a:graphicData>
            </a:graphic>
          </wp:inline>
        </w:drawing>
      </w:r>
    </w:p>
    <w:p w14:paraId="381E359F" w14:textId="77777777" w:rsidR="00730FC2" w:rsidRPr="00730FC2" w:rsidRDefault="00730FC2" w:rsidP="00730FC2">
      <w:pPr>
        <w:spacing w:after="160" w:line="259" w:lineRule="auto"/>
      </w:pPr>
      <w:r w:rsidRPr="00730FC2">
        <w:t xml:space="preserve">- These lines import the necessary libraries and modules required for the code execution. </w:t>
      </w:r>
    </w:p>
    <w:p w14:paraId="79FBD9C4" w14:textId="77777777" w:rsidR="00730FC2" w:rsidRPr="00730FC2" w:rsidRDefault="00730FC2" w:rsidP="00730FC2">
      <w:pPr>
        <w:spacing w:after="160" w:line="259" w:lineRule="auto"/>
      </w:pPr>
      <w:r w:rsidRPr="00730FC2">
        <w:t>- `pickle` is used to load precomputed data such as the movie list and similarity matrix from pickle files.</w:t>
      </w:r>
    </w:p>
    <w:p w14:paraId="4DDE3F92" w14:textId="77777777" w:rsidR="00730FC2" w:rsidRPr="00730FC2" w:rsidRDefault="00730FC2" w:rsidP="00730FC2">
      <w:pPr>
        <w:spacing w:after="160" w:line="259" w:lineRule="auto"/>
      </w:pPr>
      <w:r w:rsidRPr="00730FC2">
        <w:t>- `requests` is used to make HTTP requests to the external API to fetch movie data.</w:t>
      </w:r>
    </w:p>
    <w:p w14:paraId="6239982F" w14:textId="77777777" w:rsidR="00730FC2" w:rsidRPr="00730FC2" w:rsidRDefault="00730FC2" w:rsidP="00730FC2">
      <w:pPr>
        <w:spacing w:after="160" w:line="259" w:lineRule="auto"/>
      </w:pPr>
      <w:r w:rsidRPr="00730FC2">
        <w:t>- `streamlit` is a Python library used for building interactive web applications. It is used to create the user interface for the movie recommender system.</w:t>
      </w:r>
    </w:p>
    <w:p w14:paraId="3FD85857" w14:textId="77777777" w:rsidR="003061D5" w:rsidRDefault="003061D5" w:rsidP="00730FC2">
      <w:pPr>
        <w:spacing w:after="160" w:line="259" w:lineRule="auto"/>
        <w:rPr>
          <w:noProof/>
        </w:rPr>
      </w:pPr>
    </w:p>
    <w:p w14:paraId="56901C3D" w14:textId="754053B6" w:rsidR="00730FC2" w:rsidRPr="00730FC2" w:rsidRDefault="003061D5" w:rsidP="00730FC2">
      <w:pPr>
        <w:spacing w:after="160" w:line="259" w:lineRule="auto"/>
      </w:pPr>
      <w:r>
        <w:rPr>
          <w:noProof/>
        </w:rPr>
        <w:drawing>
          <wp:inline distT="0" distB="0" distL="0" distR="0" wp14:anchorId="2FDCA127" wp14:editId="045613C0">
            <wp:extent cx="6858000" cy="1520190"/>
            <wp:effectExtent l="0" t="0" r="0" b="3810"/>
            <wp:docPr id="1703614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14694" name="Picture 1703614694"/>
                    <pic:cNvPicPr/>
                  </pic:nvPicPr>
                  <pic:blipFill>
                    <a:blip r:embed="rId32">
                      <a:extLst>
                        <a:ext uri="{28A0092B-C50C-407E-A947-70E740481C1C}">
                          <a14:useLocalDpi xmlns:a14="http://schemas.microsoft.com/office/drawing/2010/main" val="0"/>
                        </a:ext>
                      </a:extLst>
                    </a:blip>
                    <a:stretch>
                      <a:fillRect/>
                    </a:stretch>
                  </pic:blipFill>
                  <pic:spPr>
                    <a:xfrm>
                      <a:off x="0" y="0"/>
                      <a:ext cx="6858000" cy="1520190"/>
                    </a:xfrm>
                    <a:prstGeom prst="rect">
                      <a:avLst/>
                    </a:prstGeom>
                  </pic:spPr>
                </pic:pic>
              </a:graphicData>
            </a:graphic>
          </wp:inline>
        </w:drawing>
      </w:r>
    </w:p>
    <w:p w14:paraId="06E6B6C6" w14:textId="77777777" w:rsidR="003061D5" w:rsidRDefault="003061D5" w:rsidP="00730FC2">
      <w:pPr>
        <w:spacing w:after="160" w:line="259" w:lineRule="auto"/>
      </w:pPr>
    </w:p>
    <w:p w14:paraId="3467E3EA" w14:textId="0FF6B767" w:rsidR="00730FC2" w:rsidRPr="00730FC2" w:rsidRDefault="00730FC2" w:rsidP="00730FC2">
      <w:pPr>
        <w:spacing w:after="160" w:line="259" w:lineRule="auto"/>
      </w:pPr>
      <w:r w:rsidRPr="00730FC2">
        <w:t xml:space="preserve">- This function, `fetch_poster(movie_id)`, is responsible for fetching the movie poster for a given movie ID. </w:t>
      </w:r>
    </w:p>
    <w:p w14:paraId="109F503E" w14:textId="77777777" w:rsidR="00730FC2" w:rsidRPr="00730FC2" w:rsidRDefault="00730FC2" w:rsidP="00730FC2">
      <w:pPr>
        <w:spacing w:after="160" w:line="259" w:lineRule="auto"/>
      </w:pPr>
      <w:r w:rsidRPr="00730FC2">
        <w:t>- It constructs the API URL using the movie ID and an API key.</w:t>
      </w:r>
    </w:p>
    <w:p w14:paraId="4AD611E5" w14:textId="77777777" w:rsidR="00730FC2" w:rsidRPr="00730FC2" w:rsidRDefault="00730FC2" w:rsidP="00730FC2">
      <w:pPr>
        <w:spacing w:after="160" w:line="259" w:lineRule="auto"/>
      </w:pPr>
      <w:r w:rsidRPr="00730FC2">
        <w:t>- It makes a GET request to the TMDb API and retrieves the response data in JSON format.</w:t>
      </w:r>
    </w:p>
    <w:p w14:paraId="117960F3" w14:textId="77777777" w:rsidR="00730FC2" w:rsidRPr="00730FC2" w:rsidRDefault="00730FC2" w:rsidP="00730FC2">
      <w:pPr>
        <w:spacing w:after="160" w:line="259" w:lineRule="auto"/>
      </w:pPr>
      <w:r w:rsidRPr="00730FC2">
        <w:t>- It extracts the poster path from the response data and constructs the full path for the movie poster using the TMDb image base URL.</w:t>
      </w:r>
    </w:p>
    <w:p w14:paraId="78890D2F" w14:textId="77777777" w:rsidR="00730FC2" w:rsidRPr="00730FC2" w:rsidRDefault="00730FC2" w:rsidP="00730FC2">
      <w:pPr>
        <w:spacing w:after="160" w:line="259" w:lineRule="auto"/>
      </w:pPr>
      <w:r w:rsidRPr="00730FC2">
        <w:t>- Finally, it returns the full path of the movie poster.</w:t>
      </w:r>
    </w:p>
    <w:p w14:paraId="3CCBCC25" w14:textId="77777777" w:rsidR="00730FC2" w:rsidRDefault="00730FC2" w:rsidP="00730FC2">
      <w:pPr>
        <w:spacing w:after="160" w:line="259" w:lineRule="auto"/>
      </w:pPr>
    </w:p>
    <w:p w14:paraId="4CA4FABE" w14:textId="1AA24D88" w:rsidR="003061D5" w:rsidRDefault="003061D5" w:rsidP="00730FC2">
      <w:pPr>
        <w:spacing w:after="160" w:line="259" w:lineRule="auto"/>
      </w:pPr>
      <w:r>
        <w:rPr>
          <w:noProof/>
        </w:rPr>
        <w:drawing>
          <wp:inline distT="0" distB="0" distL="0" distR="0" wp14:anchorId="5F850B7C" wp14:editId="465B0A87">
            <wp:extent cx="6858000" cy="2065020"/>
            <wp:effectExtent l="0" t="0" r="0" b="0"/>
            <wp:docPr id="753977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77950" name="Picture 753977950"/>
                    <pic:cNvPicPr/>
                  </pic:nvPicPr>
                  <pic:blipFill>
                    <a:blip r:embed="rId33">
                      <a:extLst>
                        <a:ext uri="{28A0092B-C50C-407E-A947-70E740481C1C}">
                          <a14:useLocalDpi xmlns:a14="http://schemas.microsoft.com/office/drawing/2010/main" val="0"/>
                        </a:ext>
                      </a:extLst>
                    </a:blip>
                    <a:stretch>
                      <a:fillRect/>
                    </a:stretch>
                  </pic:blipFill>
                  <pic:spPr>
                    <a:xfrm>
                      <a:off x="0" y="0"/>
                      <a:ext cx="6858000" cy="2065020"/>
                    </a:xfrm>
                    <a:prstGeom prst="rect">
                      <a:avLst/>
                    </a:prstGeom>
                  </pic:spPr>
                </pic:pic>
              </a:graphicData>
            </a:graphic>
          </wp:inline>
        </w:drawing>
      </w:r>
    </w:p>
    <w:p w14:paraId="0035165D" w14:textId="77777777" w:rsidR="003061D5" w:rsidRPr="00730FC2" w:rsidRDefault="003061D5" w:rsidP="00730FC2">
      <w:pPr>
        <w:spacing w:after="160" w:line="259" w:lineRule="auto"/>
      </w:pPr>
    </w:p>
    <w:p w14:paraId="29DB0175" w14:textId="77777777" w:rsidR="00730FC2" w:rsidRPr="00730FC2" w:rsidRDefault="00730FC2" w:rsidP="00730FC2">
      <w:pPr>
        <w:spacing w:after="160" w:line="259" w:lineRule="auto"/>
      </w:pPr>
      <w:r w:rsidRPr="00730FC2">
        <w:t>- This function, `recommend(movie)`, generates movie recommendations based on the selected movie.</w:t>
      </w:r>
    </w:p>
    <w:p w14:paraId="51D3BD78" w14:textId="77777777" w:rsidR="00730FC2" w:rsidRPr="00730FC2" w:rsidRDefault="00730FC2" w:rsidP="00730FC2">
      <w:pPr>
        <w:spacing w:after="160" w:line="259" w:lineRule="auto"/>
      </w:pPr>
      <w:r w:rsidRPr="00730FC2">
        <w:t>- It takes the selected movie as input and finds its corresponding index in the movie list dataframe.</w:t>
      </w:r>
    </w:p>
    <w:p w14:paraId="431887E0" w14:textId="77777777" w:rsidR="00730FC2" w:rsidRPr="00730FC2" w:rsidRDefault="00730FC2" w:rsidP="00730FC2">
      <w:pPr>
        <w:spacing w:after="160" w:line="259" w:lineRule="auto"/>
      </w:pPr>
      <w:r w:rsidRPr="00730FC2">
        <w:t>- It retrieves the similarity values for the selected movie from the precomputed similarity matrix.</w:t>
      </w:r>
    </w:p>
    <w:p w14:paraId="1F2169B4" w14:textId="77777777" w:rsidR="00730FC2" w:rsidRPr="00730FC2" w:rsidRDefault="00730FC2" w:rsidP="00730FC2">
      <w:pPr>
        <w:spacing w:after="160" w:line="259" w:lineRule="auto"/>
      </w:pPr>
      <w:r w:rsidRPr="00730FC2">
        <w:t>- It sorts the similarity values in descending order and selects the top 5 similar movies (excluding the selected movie itself).</w:t>
      </w:r>
    </w:p>
    <w:p w14:paraId="5FE0E340" w14:textId="77777777" w:rsidR="00730FC2" w:rsidRPr="00730FC2" w:rsidRDefault="00730FC2" w:rsidP="00730FC2">
      <w:pPr>
        <w:spacing w:after="160" w:line="259" w:lineRule="auto"/>
      </w:pPr>
      <w:r w:rsidRPr="00730FC2">
        <w:lastRenderedPageBreak/>
        <w:t>- For each of the top similar movies, it retrieves the movie ID and uses the `fetch_poster()` function to fetch the movie poster.</w:t>
      </w:r>
    </w:p>
    <w:p w14:paraId="517AE551" w14:textId="77777777" w:rsidR="00730FC2" w:rsidRPr="00730FC2" w:rsidRDefault="00730FC2" w:rsidP="00730FC2">
      <w:pPr>
        <w:spacing w:after="160" w:line="259" w:lineRule="auto"/>
      </w:pPr>
      <w:r w:rsidRPr="00730FC2">
        <w:t>- It appends the recommended movie names and posters to separate lists.</w:t>
      </w:r>
    </w:p>
    <w:p w14:paraId="72BC30CF" w14:textId="77777777" w:rsidR="00730FC2" w:rsidRPr="00730FC2" w:rsidRDefault="00730FC2" w:rsidP="00730FC2">
      <w:pPr>
        <w:spacing w:after="160" w:line="259" w:lineRule="auto"/>
      </w:pPr>
      <w:r w:rsidRPr="00730FC2">
        <w:t>- Finally, it returns the lists of recommended movie names and posters.</w:t>
      </w:r>
    </w:p>
    <w:p w14:paraId="2BB76677" w14:textId="77777777" w:rsidR="003061D5" w:rsidRDefault="003061D5" w:rsidP="00730FC2">
      <w:pPr>
        <w:spacing w:after="160" w:line="259" w:lineRule="auto"/>
      </w:pPr>
    </w:p>
    <w:p w14:paraId="53CF540A" w14:textId="1EF2F31E" w:rsidR="003061D5" w:rsidRDefault="003061D5" w:rsidP="00730FC2">
      <w:pPr>
        <w:spacing w:after="160" w:line="259" w:lineRule="auto"/>
      </w:pPr>
      <w:r>
        <w:rPr>
          <w:noProof/>
        </w:rPr>
        <w:drawing>
          <wp:inline distT="0" distB="0" distL="0" distR="0" wp14:anchorId="69658CC7" wp14:editId="0C50BEFF">
            <wp:extent cx="6858000" cy="687705"/>
            <wp:effectExtent l="0" t="0" r="0" b="0"/>
            <wp:docPr id="1171665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65105" name="Picture 1171665105"/>
                    <pic:cNvPicPr/>
                  </pic:nvPicPr>
                  <pic:blipFill>
                    <a:blip r:embed="rId34">
                      <a:extLst>
                        <a:ext uri="{28A0092B-C50C-407E-A947-70E740481C1C}">
                          <a14:useLocalDpi xmlns:a14="http://schemas.microsoft.com/office/drawing/2010/main" val="0"/>
                        </a:ext>
                      </a:extLst>
                    </a:blip>
                    <a:stretch>
                      <a:fillRect/>
                    </a:stretch>
                  </pic:blipFill>
                  <pic:spPr>
                    <a:xfrm>
                      <a:off x="0" y="0"/>
                      <a:ext cx="6858000" cy="687705"/>
                    </a:xfrm>
                    <a:prstGeom prst="rect">
                      <a:avLst/>
                    </a:prstGeom>
                  </pic:spPr>
                </pic:pic>
              </a:graphicData>
            </a:graphic>
          </wp:inline>
        </w:drawing>
      </w:r>
    </w:p>
    <w:p w14:paraId="53BBEC5E" w14:textId="0FA79979" w:rsidR="00730FC2" w:rsidRPr="00730FC2" w:rsidRDefault="00730FC2" w:rsidP="00730FC2">
      <w:pPr>
        <w:spacing w:after="160" w:line="259" w:lineRule="auto"/>
      </w:pPr>
      <w:r w:rsidRPr="00730FC2">
        <w:t>- This line creates a header in the web application interface indicating the title of the movie recommender system.</w:t>
      </w:r>
    </w:p>
    <w:p w14:paraId="6B67C250" w14:textId="77777777" w:rsidR="00730FC2" w:rsidRPr="00730FC2" w:rsidRDefault="00730FC2" w:rsidP="00730FC2">
      <w:pPr>
        <w:spacing w:after="160" w:line="259" w:lineRule="auto"/>
      </w:pPr>
      <w:r w:rsidRPr="00730FC2">
        <w:t>- It loads the movie list and similarity matrix from pickle files using the `pickle.load()` function. The movie list and similarity matrix are stored as pickle files, which contain precomputed data for faster retrieval.</w:t>
      </w:r>
    </w:p>
    <w:p w14:paraId="0696740C" w14:textId="77777777" w:rsidR="00730FC2" w:rsidRDefault="00730FC2" w:rsidP="00730FC2">
      <w:pPr>
        <w:spacing w:after="160" w:line="259" w:lineRule="auto"/>
      </w:pPr>
    </w:p>
    <w:p w14:paraId="14258F27" w14:textId="6FCC3394" w:rsidR="003061D5" w:rsidRPr="00730FC2" w:rsidRDefault="003061D5" w:rsidP="00730FC2">
      <w:pPr>
        <w:spacing w:after="160" w:line="259" w:lineRule="auto"/>
      </w:pPr>
      <w:r>
        <w:rPr>
          <w:noProof/>
        </w:rPr>
        <w:drawing>
          <wp:inline distT="0" distB="0" distL="0" distR="0" wp14:anchorId="07E3AEAD" wp14:editId="5228DCA6">
            <wp:extent cx="5855001" cy="1085906"/>
            <wp:effectExtent l="0" t="0" r="0" b="0"/>
            <wp:docPr id="188306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6024" name="Picture 188306024"/>
                    <pic:cNvPicPr/>
                  </pic:nvPicPr>
                  <pic:blipFill>
                    <a:blip r:embed="rId35">
                      <a:extLst>
                        <a:ext uri="{28A0092B-C50C-407E-A947-70E740481C1C}">
                          <a14:useLocalDpi xmlns:a14="http://schemas.microsoft.com/office/drawing/2010/main" val="0"/>
                        </a:ext>
                      </a:extLst>
                    </a:blip>
                    <a:stretch>
                      <a:fillRect/>
                    </a:stretch>
                  </pic:blipFill>
                  <pic:spPr>
                    <a:xfrm>
                      <a:off x="0" y="0"/>
                      <a:ext cx="5855001" cy="1085906"/>
                    </a:xfrm>
                    <a:prstGeom prst="rect">
                      <a:avLst/>
                    </a:prstGeom>
                  </pic:spPr>
                </pic:pic>
              </a:graphicData>
            </a:graphic>
          </wp:inline>
        </w:drawing>
      </w:r>
    </w:p>
    <w:p w14:paraId="214911FC" w14:textId="77777777" w:rsidR="00730FC2" w:rsidRPr="00730FC2" w:rsidRDefault="00730FC2" w:rsidP="00730FC2">
      <w:pPr>
        <w:spacing w:after="160" w:line="259" w:lineRule="auto"/>
      </w:pPr>
      <w:r w:rsidRPr="00730FC2">
        <w:t>- These lines create a dropdown selection box in the web application interface where the user can either type or select a movie from the available options.</w:t>
      </w:r>
    </w:p>
    <w:p w14:paraId="6E281234" w14:textId="0B43A740" w:rsidR="00730FC2" w:rsidRDefault="00730FC2" w:rsidP="00730FC2">
      <w:pPr>
        <w:spacing w:after="160" w:line="259" w:lineRule="auto"/>
      </w:pPr>
      <w:r w:rsidRPr="00730FC2">
        <w:t>- It assigns the selected movie to the `selected</w:t>
      </w:r>
    </w:p>
    <w:p w14:paraId="4A6650B1" w14:textId="77777777" w:rsidR="005379CE" w:rsidRDefault="005379CE" w:rsidP="00730FC2">
      <w:pPr>
        <w:spacing w:after="160" w:line="259" w:lineRule="auto"/>
      </w:pPr>
    </w:p>
    <w:p w14:paraId="728C57B0" w14:textId="466481E4" w:rsidR="005379CE" w:rsidRDefault="005379CE" w:rsidP="00730FC2">
      <w:pPr>
        <w:spacing w:after="160" w:line="259" w:lineRule="auto"/>
      </w:pPr>
      <w:r>
        <w:rPr>
          <w:noProof/>
        </w:rPr>
        <w:lastRenderedPageBreak/>
        <w:drawing>
          <wp:inline distT="0" distB="0" distL="0" distR="0" wp14:anchorId="18D7E27E" wp14:editId="22EAAE2C">
            <wp:extent cx="6858000" cy="3851910"/>
            <wp:effectExtent l="0" t="0" r="0" b="0"/>
            <wp:docPr id="19872746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74612" name="Picture 1987274612"/>
                    <pic:cNvPicPr/>
                  </pic:nvPicPr>
                  <pic:blipFill>
                    <a:blip r:embed="rId36">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14:paraId="1A7D0FEF" w14:textId="77777777" w:rsidR="005379CE" w:rsidRPr="005379CE" w:rsidRDefault="005379CE" w:rsidP="005379CE">
      <w:pPr>
        <w:spacing w:after="160" w:line="259" w:lineRule="auto"/>
      </w:pPr>
    </w:p>
    <w:p w14:paraId="4AD91126" w14:textId="77777777" w:rsidR="005379CE" w:rsidRPr="005379CE" w:rsidRDefault="005379CE" w:rsidP="005379CE">
      <w:pPr>
        <w:spacing w:after="160" w:line="259" w:lineRule="auto"/>
      </w:pPr>
      <w:r w:rsidRPr="005379CE">
        <w:t>- This code block executes when the "Show Recommendation" button is clicked in the Streamlit app. It calls the `recommend()` function with the selected movie as input and retrieves the recommended movie names and poster URLs.</w:t>
      </w:r>
    </w:p>
    <w:p w14:paraId="0473CA08" w14:textId="77777777" w:rsidR="005379CE" w:rsidRPr="005379CE" w:rsidRDefault="005379CE" w:rsidP="005379CE">
      <w:pPr>
        <w:spacing w:after="160" w:line="259" w:lineRule="auto"/>
      </w:pPr>
      <w:r w:rsidRPr="005379CE">
        <w:t>- It then uses Streamlit's `columns()` function to create a layout with 5 columns.</w:t>
      </w:r>
    </w:p>
    <w:p w14:paraId="691A459C" w14:textId="77777777" w:rsidR="005379CE" w:rsidRPr="005379CE" w:rsidRDefault="005379CE" w:rsidP="005379CE">
      <w:pPr>
        <w:spacing w:after="160" w:line="259" w:lineRule="auto"/>
      </w:pPr>
      <w:r w:rsidRPr="005379CE">
        <w:t>- Within each column, it displays the movie name and image for each recommended movie using the `st.text()` and `st.image()` functions.</w:t>
      </w:r>
    </w:p>
    <w:p w14:paraId="2FED4E0F" w14:textId="77777777" w:rsidR="005379CE" w:rsidRPr="005379CE" w:rsidRDefault="005379CE" w:rsidP="005379CE">
      <w:pPr>
        <w:spacing w:after="160" w:line="259" w:lineRule="auto"/>
      </w:pPr>
    </w:p>
    <w:p w14:paraId="50905449" w14:textId="3DD86DDD" w:rsidR="005379CE" w:rsidRDefault="005379CE" w:rsidP="005379CE">
      <w:pPr>
        <w:spacing w:after="160" w:line="259" w:lineRule="auto"/>
      </w:pPr>
      <w:r w:rsidRPr="005379CE">
        <w:t>I hope this explanation clarifies the purpose of each line in the given code!</w:t>
      </w:r>
    </w:p>
    <w:p w14:paraId="4DB480CF" w14:textId="77777777" w:rsidR="00AB398C" w:rsidRDefault="00AB398C" w:rsidP="005379CE">
      <w:pPr>
        <w:spacing w:after="160" w:line="259" w:lineRule="auto"/>
      </w:pPr>
    </w:p>
    <w:p w14:paraId="43F1A18D" w14:textId="5F9C5432" w:rsidR="00AB398C" w:rsidRDefault="00AB398C" w:rsidP="005379CE">
      <w:pPr>
        <w:spacing w:after="160" w:line="259" w:lineRule="auto"/>
      </w:pPr>
      <w:r>
        <w:rPr>
          <w:noProof/>
        </w:rPr>
        <w:lastRenderedPageBreak/>
        <w:drawing>
          <wp:inline distT="0" distB="0" distL="0" distR="0" wp14:anchorId="0B56E85F" wp14:editId="6BC30113">
            <wp:extent cx="6858000" cy="3186430"/>
            <wp:effectExtent l="0" t="0" r="0" b="0"/>
            <wp:docPr id="203489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94464" name="Picture 2034894464"/>
                    <pic:cNvPicPr/>
                  </pic:nvPicPr>
                  <pic:blipFill>
                    <a:blip r:embed="rId37">
                      <a:extLst>
                        <a:ext uri="{28A0092B-C50C-407E-A947-70E740481C1C}">
                          <a14:useLocalDpi xmlns:a14="http://schemas.microsoft.com/office/drawing/2010/main" val="0"/>
                        </a:ext>
                      </a:extLst>
                    </a:blip>
                    <a:stretch>
                      <a:fillRect/>
                    </a:stretch>
                  </pic:blipFill>
                  <pic:spPr>
                    <a:xfrm>
                      <a:off x="0" y="0"/>
                      <a:ext cx="6858000" cy="3186430"/>
                    </a:xfrm>
                    <a:prstGeom prst="rect">
                      <a:avLst/>
                    </a:prstGeom>
                  </pic:spPr>
                </pic:pic>
              </a:graphicData>
            </a:graphic>
          </wp:inline>
        </w:drawing>
      </w:r>
    </w:p>
    <w:p w14:paraId="670311D9" w14:textId="64808739" w:rsidR="00AB398C" w:rsidRDefault="00AB398C" w:rsidP="00AB398C">
      <w:pPr>
        <w:spacing w:after="160" w:line="259" w:lineRule="auto"/>
      </w:pPr>
      <w:r>
        <w:t>The given code defines a function called `calculate_f_measure` that calculates the F-measure, a metric commonly used to evaluate the performance of a recommendation system. Here's how the code works:</w:t>
      </w:r>
    </w:p>
    <w:p w14:paraId="250C1742" w14:textId="77777777" w:rsidR="00AB398C" w:rsidRDefault="00AB398C" w:rsidP="00AB398C">
      <w:pPr>
        <w:spacing w:after="160" w:line="259" w:lineRule="auto"/>
      </w:pPr>
    </w:p>
    <w:p w14:paraId="7BD0A19F" w14:textId="237F4544" w:rsidR="00AB398C" w:rsidRDefault="00AB398C" w:rsidP="00AB398C">
      <w:pPr>
        <w:spacing w:after="160" w:line="259" w:lineRule="auto"/>
      </w:pPr>
      <w:r>
        <w:t>The `calculate_f_measure` function takes two inputs:</w:t>
      </w:r>
    </w:p>
    <w:p w14:paraId="0DD55144" w14:textId="77777777" w:rsidR="00AB398C" w:rsidRDefault="00AB398C" w:rsidP="00AB398C">
      <w:pPr>
        <w:spacing w:after="160" w:line="259" w:lineRule="auto"/>
      </w:pPr>
      <w:r>
        <w:t>- `ground_truth`: A list of movie titles representing the ground truth or actual recommendations.</w:t>
      </w:r>
    </w:p>
    <w:p w14:paraId="4B9B64F6" w14:textId="77777777" w:rsidR="00AB398C" w:rsidRDefault="00AB398C" w:rsidP="00AB398C">
      <w:pPr>
        <w:spacing w:after="160" w:line="259" w:lineRule="auto"/>
      </w:pPr>
      <w:r>
        <w:t>- `recommendations`: A list of movie titles representing the recommendations generated by a movie recommender system.</w:t>
      </w:r>
    </w:p>
    <w:p w14:paraId="237D013E" w14:textId="77777777" w:rsidR="00AB398C" w:rsidRDefault="00AB398C" w:rsidP="00AB398C">
      <w:pPr>
        <w:spacing w:after="160" w:line="259" w:lineRule="auto"/>
      </w:pPr>
    </w:p>
    <w:p w14:paraId="0DA57321" w14:textId="77777777" w:rsidR="00AB398C" w:rsidRDefault="00AB398C" w:rsidP="00AB398C">
      <w:pPr>
        <w:spacing w:after="160" w:line="259" w:lineRule="auto"/>
      </w:pPr>
      <w:r>
        <w:t>The function calculates the F-measure using the following steps:</w:t>
      </w:r>
    </w:p>
    <w:p w14:paraId="1F0CBBB9" w14:textId="488F107B" w:rsidR="00AB398C" w:rsidRDefault="00AB398C" w:rsidP="00AB398C">
      <w:pPr>
        <w:spacing w:after="160" w:line="259" w:lineRule="auto"/>
      </w:pPr>
      <w:r w:rsidRPr="00AB398C">
        <w:rPr>
          <w:b/>
          <w:bCs/>
        </w:rPr>
        <w:t>1. true_positives:</w:t>
      </w:r>
      <w:r>
        <w:t xml:space="preserve"> </w:t>
      </w:r>
    </w:p>
    <w:p w14:paraId="1F3E7708" w14:textId="11770BCF" w:rsidR="00AB398C" w:rsidRDefault="00AB398C" w:rsidP="00AB398C">
      <w:pPr>
        <w:spacing w:after="160" w:line="259" w:lineRule="auto"/>
      </w:pPr>
      <w:r>
        <w:t>It calculates the number of true positives by finding the intersection of the ground truth and the recommendations using the `set()` function and the `&amp;` operator. The `set()` function removes any duplicate movie titles in the lists, and the `&amp;` operator performs the set intersection operation.</w:t>
      </w:r>
    </w:p>
    <w:p w14:paraId="4858D2CD" w14:textId="01AA4BDE" w:rsidR="00AB398C" w:rsidRPr="00AB398C" w:rsidRDefault="00AB398C" w:rsidP="00AB398C">
      <w:pPr>
        <w:spacing w:after="160" w:line="259" w:lineRule="auto"/>
        <w:rPr>
          <w:b/>
          <w:bCs/>
        </w:rPr>
      </w:pPr>
      <w:r w:rsidRPr="00AB398C">
        <w:rPr>
          <w:b/>
          <w:bCs/>
        </w:rPr>
        <w:t xml:space="preserve">2. precision: </w:t>
      </w:r>
    </w:p>
    <w:p w14:paraId="3A6930AB" w14:textId="468A7289" w:rsidR="00AB398C" w:rsidRDefault="00AB398C" w:rsidP="00AB398C">
      <w:pPr>
        <w:spacing w:after="160" w:line="259" w:lineRule="auto"/>
      </w:pPr>
      <w:r>
        <w:t>It calculates the precision by dividing the number of true positives (`true_positives`) by the total number of recommendations (`len(recommendations)`). Precision represents the proportion of correctly recommended movies out of all the movies recommended by the system.</w:t>
      </w:r>
    </w:p>
    <w:p w14:paraId="707CE3E3" w14:textId="77777777" w:rsidR="00AB398C" w:rsidRDefault="00AB398C" w:rsidP="00AB398C">
      <w:pPr>
        <w:spacing w:after="160" w:line="259" w:lineRule="auto"/>
      </w:pPr>
      <w:r>
        <w:t>3. `recall`: It calculates the recall by dividing the number of true positives (`true_positives`) by the total number of movies in the ground truth (`len(ground_truth)`). Recall represents the proportion of correctly recommended movies out of all the movies that should have been recommended.</w:t>
      </w:r>
    </w:p>
    <w:p w14:paraId="28F52D8E" w14:textId="77777777" w:rsidR="00AB398C" w:rsidRDefault="00AB398C" w:rsidP="00AB398C">
      <w:pPr>
        <w:spacing w:after="160" w:line="259" w:lineRule="auto"/>
      </w:pPr>
      <w:r w:rsidRPr="00AB398C">
        <w:rPr>
          <w:b/>
          <w:bCs/>
        </w:rPr>
        <w:lastRenderedPageBreak/>
        <w:t>4. `f_measure`:</w:t>
      </w:r>
      <w:r>
        <w:t xml:space="preserve"> </w:t>
      </w:r>
    </w:p>
    <w:p w14:paraId="023F7E85" w14:textId="6490FADF" w:rsidR="00AB398C" w:rsidRDefault="00AB398C" w:rsidP="00AB398C">
      <w:pPr>
        <w:spacing w:after="160" w:line="259" w:lineRule="auto"/>
      </w:pPr>
      <w:r>
        <w:t>It calculates the F-measure using the formula: F-measure = (2 * precision * recall) / (precision + recall). The F-measure provides a balanced measure of both precision and recall, combining them into a single value that represents the overall effectiveness of the recommendation system.</w:t>
      </w:r>
    </w:p>
    <w:p w14:paraId="72057CDA" w14:textId="60E173AE" w:rsidR="00AB398C" w:rsidRPr="00AB398C" w:rsidRDefault="00AB398C" w:rsidP="00AB398C">
      <w:pPr>
        <w:spacing w:after="160" w:line="259" w:lineRule="auto"/>
        <w:rPr>
          <w:b/>
          <w:bCs/>
        </w:rPr>
      </w:pPr>
      <w:r w:rsidRPr="00AB398C">
        <w:rPr>
          <w:b/>
          <w:bCs/>
        </w:rPr>
        <w:t>5. The function returns the calculated F-measure.</w:t>
      </w:r>
    </w:p>
    <w:p w14:paraId="5668D2F9" w14:textId="441FC4E9" w:rsidR="00AB398C" w:rsidRDefault="00AB398C" w:rsidP="00AB398C">
      <w:pPr>
        <w:spacing w:after="160" w:line="259" w:lineRule="auto"/>
      </w:pPr>
      <w:r>
        <w:t>To use the `calculate_f_measure` function, you need to provide the ground truth recommendations (`ground_truth`) and the recommendations generated by the movie recommender system (`system_recommendations`). In the provided example, the ground truth recommendations are given as `['Movie A', 'Movie B', 'Movie C', 'Movie D', 'Movie E']`, and the system recommendations are given as `['Movie A', 'Movie D', 'Movie F', 'Movie G', 'Movie H']`.</w:t>
      </w:r>
    </w:p>
    <w:p w14:paraId="0E72884E" w14:textId="77777777" w:rsidR="00AB398C" w:rsidRDefault="00AB398C" w:rsidP="00AB398C">
      <w:pPr>
        <w:spacing w:after="160" w:line="259" w:lineRule="auto"/>
      </w:pPr>
      <w:r>
        <w:t>The code then calls the `calculate_f_measure` function with the ground truth and system recommendations to calculate the F-measure. Finally, it prints the calculated F-measure using `print("F-measure:", f_measure)`.</w:t>
      </w:r>
    </w:p>
    <w:p w14:paraId="5AE3D6C0" w14:textId="77777777" w:rsidR="00AB398C" w:rsidRDefault="00AB398C" w:rsidP="00AB398C">
      <w:pPr>
        <w:spacing w:after="160" w:line="259" w:lineRule="auto"/>
      </w:pPr>
    </w:p>
    <w:p w14:paraId="19ED7D7F" w14:textId="71B2695A" w:rsidR="00AB398C" w:rsidRDefault="00AB398C" w:rsidP="00AB398C">
      <w:pPr>
        <w:spacing w:after="160" w:line="259" w:lineRule="auto"/>
      </w:pPr>
      <w:r>
        <w:t>In summary, this code provides a way to calculate the F-measure, which is a metric used to assess the performance of a recommendation system by considering both precision and recall.</w:t>
      </w:r>
    </w:p>
    <w:p w14:paraId="3D3C957B" w14:textId="77777777" w:rsidR="00AB398C" w:rsidRDefault="00AB398C" w:rsidP="00AB398C">
      <w:pPr>
        <w:spacing w:after="160" w:line="259" w:lineRule="auto"/>
      </w:pPr>
    </w:p>
    <w:p w14:paraId="1324D257" w14:textId="29341045" w:rsidR="00AB398C" w:rsidRDefault="00AB398C" w:rsidP="00AB398C">
      <w:pPr>
        <w:spacing w:after="160" w:line="259" w:lineRule="auto"/>
      </w:pPr>
      <w:r>
        <w:rPr>
          <w:noProof/>
        </w:rPr>
        <w:drawing>
          <wp:inline distT="0" distB="0" distL="0" distR="0" wp14:anchorId="4D60F12C" wp14:editId="34F2B8C4">
            <wp:extent cx="6858000" cy="3157855"/>
            <wp:effectExtent l="0" t="0" r="0" b="4445"/>
            <wp:docPr id="259576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76237" name="Picture 259576237"/>
                    <pic:cNvPicPr/>
                  </pic:nvPicPr>
                  <pic:blipFill>
                    <a:blip r:embed="rId38">
                      <a:extLst>
                        <a:ext uri="{28A0092B-C50C-407E-A947-70E740481C1C}">
                          <a14:useLocalDpi xmlns:a14="http://schemas.microsoft.com/office/drawing/2010/main" val="0"/>
                        </a:ext>
                      </a:extLst>
                    </a:blip>
                    <a:stretch>
                      <a:fillRect/>
                    </a:stretch>
                  </pic:blipFill>
                  <pic:spPr>
                    <a:xfrm>
                      <a:off x="0" y="0"/>
                      <a:ext cx="6858000" cy="3157855"/>
                    </a:xfrm>
                    <a:prstGeom prst="rect">
                      <a:avLst/>
                    </a:prstGeom>
                  </pic:spPr>
                </pic:pic>
              </a:graphicData>
            </a:graphic>
          </wp:inline>
        </w:drawing>
      </w:r>
    </w:p>
    <w:p w14:paraId="4917D23F" w14:textId="77777777" w:rsidR="00AB398C" w:rsidRDefault="00AB398C" w:rsidP="00AB398C">
      <w:pPr>
        <w:spacing w:after="160" w:line="259" w:lineRule="auto"/>
      </w:pPr>
    </w:p>
    <w:p w14:paraId="43B83333" w14:textId="77777777" w:rsidR="008869F9" w:rsidRDefault="008869F9" w:rsidP="00AB398C">
      <w:pPr>
        <w:spacing w:after="160" w:line="259" w:lineRule="auto"/>
        <w:jc w:val="center"/>
        <w:rPr>
          <w:noProof/>
        </w:rPr>
      </w:pPr>
    </w:p>
    <w:p w14:paraId="334E0FE6" w14:textId="77777777" w:rsidR="008869F9" w:rsidRDefault="008869F9" w:rsidP="00AB398C">
      <w:pPr>
        <w:spacing w:after="160" w:line="259" w:lineRule="auto"/>
        <w:jc w:val="center"/>
        <w:rPr>
          <w:noProof/>
        </w:rPr>
      </w:pPr>
    </w:p>
    <w:p w14:paraId="193F646E" w14:textId="77777777" w:rsidR="008869F9" w:rsidRDefault="008869F9" w:rsidP="00AB398C">
      <w:pPr>
        <w:spacing w:after="160" w:line="259" w:lineRule="auto"/>
        <w:jc w:val="center"/>
        <w:rPr>
          <w:noProof/>
        </w:rPr>
      </w:pPr>
    </w:p>
    <w:p w14:paraId="0702FD94" w14:textId="2E51A86A" w:rsidR="008869F9" w:rsidRPr="008869F9" w:rsidRDefault="008869F9" w:rsidP="00AB398C">
      <w:pPr>
        <w:spacing w:after="160" w:line="259" w:lineRule="auto"/>
        <w:jc w:val="center"/>
        <w:rPr>
          <w:b/>
          <w:bCs/>
          <w:noProof/>
        </w:rPr>
      </w:pPr>
      <w:r w:rsidRPr="008869F9">
        <w:rPr>
          <w:b/>
          <w:bCs/>
          <w:noProof/>
        </w:rPr>
        <w:lastRenderedPageBreak/>
        <w:t>Pecision &amp; F-measure</w:t>
      </w:r>
    </w:p>
    <w:p w14:paraId="1AB73BD0" w14:textId="77777777" w:rsidR="008869F9" w:rsidRDefault="008869F9" w:rsidP="00AB398C">
      <w:pPr>
        <w:spacing w:after="160" w:line="259" w:lineRule="auto"/>
        <w:jc w:val="center"/>
        <w:rPr>
          <w:noProof/>
        </w:rPr>
      </w:pPr>
    </w:p>
    <w:p w14:paraId="6A854386" w14:textId="18C6B916" w:rsidR="00AB398C" w:rsidRDefault="00AB398C" w:rsidP="00AB398C">
      <w:pPr>
        <w:spacing w:after="160" w:line="259" w:lineRule="auto"/>
        <w:jc w:val="center"/>
      </w:pPr>
      <w:r>
        <w:rPr>
          <w:noProof/>
        </w:rPr>
        <w:drawing>
          <wp:inline distT="0" distB="0" distL="0" distR="0" wp14:anchorId="4B30D21A" wp14:editId="2BCF37B4">
            <wp:extent cx="5378726" cy="1854295"/>
            <wp:effectExtent l="0" t="0" r="0" b="0"/>
            <wp:docPr id="1383741530"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41530" name="Picture 3" descr="A screenshot of a computer&#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378726" cy="1854295"/>
                    </a:xfrm>
                    <a:prstGeom prst="rect">
                      <a:avLst/>
                    </a:prstGeom>
                  </pic:spPr>
                </pic:pic>
              </a:graphicData>
            </a:graphic>
          </wp:inline>
        </w:drawing>
      </w:r>
    </w:p>
    <w:p w14:paraId="6DD7F094" w14:textId="6B4DF7C0" w:rsidR="008869F9" w:rsidRPr="008869F9" w:rsidRDefault="008869F9" w:rsidP="00AB398C">
      <w:pPr>
        <w:spacing w:after="160" w:line="259" w:lineRule="auto"/>
        <w:jc w:val="center"/>
        <w:rPr>
          <w:b/>
          <w:bCs/>
          <w:noProof/>
        </w:rPr>
      </w:pPr>
      <w:r w:rsidRPr="008869F9">
        <w:rPr>
          <w:b/>
          <w:bCs/>
          <w:noProof/>
        </w:rPr>
        <w:t>Re-call</w:t>
      </w:r>
    </w:p>
    <w:p w14:paraId="636E08A2" w14:textId="6F06AAEB" w:rsidR="008869F9" w:rsidRDefault="008869F9" w:rsidP="00AB398C">
      <w:pPr>
        <w:spacing w:after="160" w:line="259" w:lineRule="auto"/>
        <w:jc w:val="center"/>
      </w:pPr>
      <w:r>
        <w:rPr>
          <w:noProof/>
        </w:rPr>
        <w:drawing>
          <wp:inline distT="0" distB="0" distL="0" distR="0" wp14:anchorId="6B41B7DD" wp14:editId="173BDFD5">
            <wp:extent cx="5874052" cy="1428823"/>
            <wp:effectExtent l="0" t="0" r="0" b="0"/>
            <wp:docPr id="194625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56536" name="Picture 1946256536"/>
                    <pic:cNvPicPr/>
                  </pic:nvPicPr>
                  <pic:blipFill>
                    <a:blip r:embed="rId40">
                      <a:extLst>
                        <a:ext uri="{28A0092B-C50C-407E-A947-70E740481C1C}">
                          <a14:useLocalDpi xmlns:a14="http://schemas.microsoft.com/office/drawing/2010/main" val="0"/>
                        </a:ext>
                      </a:extLst>
                    </a:blip>
                    <a:stretch>
                      <a:fillRect/>
                    </a:stretch>
                  </pic:blipFill>
                  <pic:spPr>
                    <a:xfrm>
                      <a:off x="0" y="0"/>
                      <a:ext cx="5874052" cy="1428823"/>
                    </a:xfrm>
                    <a:prstGeom prst="rect">
                      <a:avLst/>
                    </a:prstGeom>
                  </pic:spPr>
                </pic:pic>
              </a:graphicData>
            </a:graphic>
          </wp:inline>
        </w:drawing>
      </w:r>
    </w:p>
    <w:p w14:paraId="1CE3B18F" w14:textId="77777777" w:rsidR="008869F9" w:rsidRDefault="008869F9" w:rsidP="00AB398C">
      <w:pPr>
        <w:spacing w:after="160" w:line="259" w:lineRule="auto"/>
        <w:jc w:val="center"/>
      </w:pPr>
    </w:p>
    <w:p w14:paraId="3BA55B61" w14:textId="77777777" w:rsidR="00E668F8" w:rsidRDefault="00E668F8" w:rsidP="00AB398C">
      <w:pPr>
        <w:spacing w:after="160" w:line="259" w:lineRule="auto"/>
        <w:jc w:val="center"/>
      </w:pPr>
    </w:p>
    <w:p w14:paraId="676491EB" w14:textId="77777777" w:rsidR="00E668F8" w:rsidRDefault="00E668F8" w:rsidP="00AB398C">
      <w:pPr>
        <w:spacing w:after="160" w:line="259" w:lineRule="auto"/>
        <w:jc w:val="center"/>
      </w:pPr>
    </w:p>
    <w:p w14:paraId="342A9338" w14:textId="77777777" w:rsidR="008869F9" w:rsidRDefault="008869F9" w:rsidP="00E668F8">
      <w:pPr>
        <w:jc w:val="center"/>
        <w:rPr>
          <w:b/>
          <w:bCs/>
          <w:sz w:val="40"/>
          <w:szCs w:val="40"/>
        </w:rPr>
      </w:pPr>
    </w:p>
    <w:p w14:paraId="296F93B2" w14:textId="77777777" w:rsidR="008869F9" w:rsidRDefault="008869F9" w:rsidP="00E668F8">
      <w:pPr>
        <w:jc w:val="center"/>
        <w:rPr>
          <w:b/>
          <w:bCs/>
          <w:sz w:val="40"/>
          <w:szCs w:val="40"/>
        </w:rPr>
      </w:pPr>
    </w:p>
    <w:p w14:paraId="6B19C430" w14:textId="77777777" w:rsidR="008869F9" w:rsidRDefault="008869F9" w:rsidP="00E668F8">
      <w:pPr>
        <w:jc w:val="center"/>
        <w:rPr>
          <w:b/>
          <w:bCs/>
          <w:sz w:val="40"/>
          <w:szCs w:val="40"/>
        </w:rPr>
      </w:pPr>
    </w:p>
    <w:p w14:paraId="48DB5FE5" w14:textId="77777777" w:rsidR="008869F9" w:rsidRDefault="008869F9" w:rsidP="00E668F8">
      <w:pPr>
        <w:jc w:val="center"/>
        <w:rPr>
          <w:b/>
          <w:bCs/>
          <w:sz w:val="40"/>
          <w:szCs w:val="40"/>
        </w:rPr>
      </w:pPr>
    </w:p>
    <w:p w14:paraId="06A292B1" w14:textId="77777777" w:rsidR="008869F9" w:rsidRDefault="008869F9" w:rsidP="00E668F8">
      <w:pPr>
        <w:jc w:val="center"/>
        <w:rPr>
          <w:b/>
          <w:bCs/>
          <w:sz w:val="40"/>
          <w:szCs w:val="40"/>
        </w:rPr>
      </w:pPr>
    </w:p>
    <w:p w14:paraId="76CFFE1F" w14:textId="77777777" w:rsidR="008869F9" w:rsidRDefault="008869F9" w:rsidP="00E668F8">
      <w:pPr>
        <w:jc w:val="center"/>
        <w:rPr>
          <w:b/>
          <w:bCs/>
          <w:sz w:val="40"/>
          <w:szCs w:val="40"/>
        </w:rPr>
      </w:pPr>
    </w:p>
    <w:p w14:paraId="690AE3B4" w14:textId="77777777" w:rsidR="008869F9" w:rsidRDefault="008869F9" w:rsidP="00E668F8">
      <w:pPr>
        <w:jc w:val="center"/>
        <w:rPr>
          <w:b/>
          <w:bCs/>
          <w:sz w:val="40"/>
          <w:szCs w:val="40"/>
        </w:rPr>
      </w:pPr>
    </w:p>
    <w:p w14:paraId="42F1205F" w14:textId="77777777" w:rsidR="008869F9" w:rsidRDefault="008869F9" w:rsidP="00E668F8">
      <w:pPr>
        <w:jc w:val="center"/>
        <w:rPr>
          <w:b/>
          <w:bCs/>
          <w:sz w:val="40"/>
          <w:szCs w:val="40"/>
        </w:rPr>
      </w:pPr>
    </w:p>
    <w:p w14:paraId="6D91C794" w14:textId="77777777" w:rsidR="008869F9" w:rsidRDefault="008869F9" w:rsidP="00E668F8">
      <w:pPr>
        <w:jc w:val="center"/>
        <w:rPr>
          <w:b/>
          <w:bCs/>
          <w:sz w:val="40"/>
          <w:szCs w:val="40"/>
        </w:rPr>
      </w:pPr>
    </w:p>
    <w:p w14:paraId="501BB302" w14:textId="77777777" w:rsidR="008869F9" w:rsidRDefault="008869F9" w:rsidP="00E668F8">
      <w:pPr>
        <w:jc w:val="center"/>
        <w:rPr>
          <w:b/>
          <w:bCs/>
          <w:sz w:val="40"/>
          <w:szCs w:val="40"/>
        </w:rPr>
      </w:pPr>
    </w:p>
    <w:p w14:paraId="4BE65DA5" w14:textId="77777777" w:rsidR="008869F9" w:rsidRDefault="008869F9" w:rsidP="00E668F8">
      <w:pPr>
        <w:jc w:val="center"/>
        <w:rPr>
          <w:b/>
          <w:bCs/>
          <w:sz w:val="40"/>
          <w:szCs w:val="40"/>
        </w:rPr>
      </w:pPr>
    </w:p>
    <w:p w14:paraId="0A99AE38" w14:textId="51AF4491" w:rsidR="00E668F8" w:rsidRDefault="00B94E56" w:rsidP="00E668F8">
      <w:pPr>
        <w:jc w:val="center"/>
        <w:rPr>
          <w:b/>
          <w:bCs/>
          <w:sz w:val="40"/>
          <w:szCs w:val="40"/>
        </w:rPr>
      </w:pPr>
      <w:r>
        <w:rPr>
          <w:b/>
          <w:bCs/>
          <w:sz w:val="40"/>
          <w:szCs w:val="40"/>
        </w:rPr>
        <w:lastRenderedPageBreak/>
        <w:t xml:space="preserve">USER INTERFACE </w:t>
      </w:r>
    </w:p>
    <w:p w14:paraId="566AEC37" w14:textId="69EE9EAE" w:rsidR="00E668F8" w:rsidRDefault="00E668F8" w:rsidP="00E668F8">
      <w:pPr>
        <w:rPr>
          <w:b/>
          <w:bCs/>
          <w:sz w:val="40"/>
          <w:szCs w:val="40"/>
        </w:rPr>
      </w:pPr>
      <w:r>
        <w:rPr>
          <w:b/>
          <w:bCs/>
          <w:noProof/>
          <w:sz w:val="40"/>
          <w:szCs w:val="40"/>
        </w:rPr>
        <w:br/>
      </w:r>
      <w:r>
        <w:rPr>
          <w:b/>
          <w:bCs/>
          <w:noProof/>
          <w:sz w:val="40"/>
          <w:szCs w:val="40"/>
        </w:rPr>
        <w:drawing>
          <wp:inline distT="0" distB="0" distL="0" distR="0" wp14:anchorId="41CEA908" wp14:editId="1D1FD9AE">
            <wp:extent cx="6858000" cy="2680335"/>
            <wp:effectExtent l="0" t="0" r="0" b="5715"/>
            <wp:docPr id="6614505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50561" name="Picture 66145056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2680335"/>
                    </a:xfrm>
                    <a:prstGeom prst="rect">
                      <a:avLst/>
                    </a:prstGeom>
                  </pic:spPr>
                </pic:pic>
              </a:graphicData>
            </a:graphic>
          </wp:inline>
        </w:drawing>
      </w:r>
    </w:p>
    <w:p w14:paraId="528D1CE0" w14:textId="77777777" w:rsidR="00E668F8" w:rsidRDefault="00E668F8" w:rsidP="00AB398C">
      <w:pPr>
        <w:spacing w:after="160" w:line="259" w:lineRule="auto"/>
        <w:jc w:val="center"/>
      </w:pPr>
    </w:p>
    <w:p w14:paraId="4A65F456" w14:textId="7E6E45AF" w:rsidR="00BA7B4E" w:rsidRDefault="00E668F8" w:rsidP="005379CE">
      <w:pPr>
        <w:spacing w:after="160" w:line="259" w:lineRule="auto"/>
      </w:pPr>
      <w:r>
        <w:rPr>
          <w:noProof/>
        </w:rPr>
        <w:drawing>
          <wp:inline distT="0" distB="0" distL="0" distR="0" wp14:anchorId="67744E26" wp14:editId="62E335FB">
            <wp:extent cx="6858000" cy="3345180"/>
            <wp:effectExtent l="0" t="0" r="0" b="7620"/>
            <wp:docPr id="53859472"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9472" name="Picture 19" descr="A screenshot of a video gam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3345180"/>
                    </a:xfrm>
                    <a:prstGeom prst="rect">
                      <a:avLst/>
                    </a:prstGeom>
                  </pic:spPr>
                </pic:pic>
              </a:graphicData>
            </a:graphic>
          </wp:inline>
        </w:drawing>
      </w:r>
    </w:p>
    <w:p w14:paraId="540698FF" w14:textId="77777777" w:rsidR="008869F9" w:rsidRDefault="008869F9" w:rsidP="005379CE">
      <w:pPr>
        <w:spacing w:after="160" w:line="259" w:lineRule="auto"/>
        <w:rPr>
          <w:noProof/>
        </w:rPr>
      </w:pPr>
    </w:p>
    <w:p w14:paraId="53D55AEF" w14:textId="77777777" w:rsidR="008869F9" w:rsidRDefault="008869F9" w:rsidP="005379CE">
      <w:pPr>
        <w:spacing w:after="160" w:line="259" w:lineRule="auto"/>
        <w:rPr>
          <w:noProof/>
        </w:rPr>
      </w:pPr>
    </w:p>
    <w:p w14:paraId="0201C4BE" w14:textId="1C285F1B" w:rsidR="008869F9" w:rsidRDefault="008869F9" w:rsidP="005379CE">
      <w:pPr>
        <w:spacing w:after="160" w:line="259" w:lineRule="auto"/>
      </w:pPr>
      <w:r>
        <w:rPr>
          <w:noProof/>
        </w:rPr>
        <w:lastRenderedPageBreak/>
        <w:drawing>
          <wp:inline distT="0" distB="0" distL="0" distR="0" wp14:anchorId="7C480441" wp14:editId="719B707B">
            <wp:extent cx="6858000" cy="3073400"/>
            <wp:effectExtent l="0" t="0" r="0" b="0"/>
            <wp:docPr id="1969405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05456" name="Picture 196940545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073400"/>
                    </a:xfrm>
                    <a:prstGeom prst="rect">
                      <a:avLst/>
                    </a:prstGeom>
                  </pic:spPr>
                </pic:pic>
              </a:graphicData>
            </a:graphic>
          </wp:inline>
        </w:drawing>
      </w:r>
    </w:p>
    <w:p w14:paraId="1ABC9DF9" w14:textId="77777777" w:rsidR="00BA7B4E" w:rsidRDefault="00BA7B4E" w:rsidP="005379CE">
      <w:pPr>
        <w:spacing w:after="160" w:line="259" w:lineRule="auto"/>
      </w:pPr>
    </w:p>
    <w:p w14:paraId="4D88538F" w14:textId="77777777" w:rsidR="00BA7B4E" w:rsidRDefault="00BA7B4E" w:rsidP="005379CE">
      <w:pPr>
        <w:spacing w:after="160" w:line="259" w:lineRule="auto"/>
      </w:pPr>
    </w:p>
    <w:p w14:paraId="01563797" w14:textId="77777777" w:rsidR="00BA7B4E" w:rsidRDefault="00BA7B4E" w:rsidP="005379CE">
      <w:pPr>
        <w:spacing w:after="160" w:line="259" w:lineRule="auto"/>
      </w:pPr>
    </w:p>
    <w:p w14:paraId="32AD49BB" w14:textId="77777777" w:rsidR="008869F9" w:rsidRDefault="008869F9" w:rsidP="005379CE">
      <w:pPr>
        <w:spacing w:after="160" w:line="259" w:lineRule="auto"/>
        <w:rPr>
          <w:noProof/>
        </w:rPr>
      </w:pPr>
    </w:p>
    <w:p w14:paraId="38BDA0DD" w14:textId="77777777" w:rsidR="008869F9" w:rsidRDefault="008869F9" w:rsidP="005379CE">
      <w:pPr>
        <w:spacing w:after="160" w:line="259" w:lineRule="auto"/>
        <w:rPr>
          <w:noProof/>
        </w:rPr>
      </w:pPr>
    </w:p>
    <w:p w14:paraId="37A8EB8B" w14:textId="77777777" w:rsidR="008869F9" w:rsidRDefault="008869F9" w:rsidP="005379CE">
      <w:pPr>
        <w:spacing w:after="160" w:line="259" w:lineRule="auto"/>
        <w:rPr>
          <w:noProof/>
        </w:rPr>
      </w:pPr>
    </w:p>
    <w:p w14:paraId="26B1D6B9" w14:textId="77777777" w:rsidR="008869F9" w:rsidRDefault="008869F9" w:rsidP="005379CE">
      <w:pPr>
        <w:spacing w:after="160" w:line="259" w:lineRule="auto"/>
        <w:rPr>
          <w:noProof/>
        </w:rPr>
      </w:pPr>
    </w:p>
    <w:p w14:paraId="5392EAC9" w14:textId="5FA35D27" w:rsidR="00AB398C" w:rsidRPr="008869F9" w:rsidRDefault="008869F9" w:rsidP="008869F9">
      <w:pPr>
        <w:spacing w:after="160" w:line="259" w:lineRule="auto"/>
      </w:pPr>
      <w:r>
        <w:rPr>
          <w:noProof/>
        </w:rPr>
        <w:drawing>
          <wp:inline distT="0" distB="0" distL="0" distR="0" wp14:anchorId="52D2F688" wp14:editId="629A6318">
            <wp:extent cx="6858000" cy="3305810"/>
            <wp:effectExtent l="0" t="0" r="0" b="8890"/>
            <wp:docPr id="1399607242"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07242" name="Picture 3" descr="A screenshot of a video gam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6858000" cy="3305810"/>
                    </a:xfrm>
                    <a:prstGeom prst="rect">
                      <a:avLst/>
                    </a:prstGeom>
                  </pic:spPr>
                </pic:pic>
              </a:graphicData>
            </a:graphic>
          </wp:inline>
        </w:drawing>
      </w:r>
    </w:p>
    <w:p w14:paraId="2C9C5F8B" w14:textId="7EDA9254" w:rsidR="00BA7B4E" w:rsidRDefault="00BA7B4E" w:rsidP="00BA7B4E">
      <w:pPr>
        <w:jc w:val="center"/>
        <w:rPr>
          <w:b/>
          <w:bCs/>
          <w:sz w:val="40"/>
          <w:szCs w:val="40"/>
        </w:rPr>
      </w:pPr>
      <w:r>
        <w:rPr>
          <w:b/>
          <w:bCs/>
          <w:sz w:val="40"/>
          <w:szCs w:val="40"/>
        </w:rPr>
        <w:lastRenderedPageBreak/>
        <w:t>REFERENCES</w:t>
      </w:r>
    </w:p>
    <w:p w14:paraId="463D61FC" w14:textId="77777777" w:rsidR="00BA7B4E" w:rsidRDefault="00BA7B4E" w:rsidP="00BA7B4E">
      <w:pPr>
        <w:jc w:val="center"/>
        <w:rPr>
          <w:b/>
          <w:bCs/>
          <w:sz w:val="40"/>
          <w:szCs w:val="40"/>
        </w:rPr>
      </w:pPr>
    </w:p>
    <w:p w14:paraId="5AF1EB9B" w14:textId="77777777" w:rsidR="00BA7B4E" w:rsidRPr="00BA7B4E" w:rsidRDefault="00BA7B4E" w:rsidP="00BA7B4E"/>
    <w:p w14:paraId="00FA6787" w14:textId="4B445045" w:rsidR="00BA7B4E" w:rsidRDefault="00BA7B4E" w:rsidP="00BA7B4E">
      <w:pPr>
        <w:spacing w:after="160" w:line="259" w:lineRule="auto"/>
      </w:pPr>
      <w:r>
        <w:t>The code utilizes common techniques and libraries for web scraping, API integration, and content-based filtering. The concepts and methodologies employed in the code are widely used in the field of recommender systems.</w:t>
      </w:r>
    </w:p>
    <w:p w14:paraId="0B04EE31" w14:textId="77777777" w:rsidR="00BA7B4E" w:rsidRDefault="00BA7B4E" w:rsidP="00BA7B4E">
      <w:pPr>
        <w:spacing w:after="160" w:line="259" w:lineRule="auto"/>
      </w:pPr>
    </w:p>
    <w:p w14:paraId="55EB8B29" w14:textId="0C8AC586" w:rsidR="00BA7B4E" w:rsidRDefault="00BA7B4E" w:rsidP="00BA7B4E">
      <w:pPr>
        <w:spacing w:after="160" w:line="259" w:lineRule="auto"/>
      </w:pPr>
      <w:r w:rsidRPr="00BA7B4E">
        <w:rPr>
          <w:b/>
          <w:bCs/>
        </w:rPr>
        <w:t>1. "Recommender Systems Handbook"</w:t>
      </w:r>
      <w:r>
        <w:t xml:space="preserve"> by Francesco Ricci, Lior Rokach, Bracha Shapira, and Paul B. Kantor: This comprehensive book provides an in-depth exploration of various recommender system techniques, including content-based filtering, collaborative filtering, and hybrid approaches. It covers theoretical foundations, algorithmic approaches, evaluation methods, and real-world applications.</w:t>
      </w:r>
    </w:p>
    <w:p w14:paraId="5408EECB" w14:textId="77DA4B61" w:rsidR="00BA7B4E" w:rsidRDefault="00BA7B4E" w:rsidP="00BA7B4E">
      <w:pPr>
        <w:spacing w:after="160" w:line="259" w:lineRule="auto"/>
      </w:pPr>
      <w:r>
        <w:t xml:space="preserve">2. </w:t>
      </w:r>
      <w:r w:rsidRPr="00BA7B4E">
        <w:rPr>
          <w:b/>
          <w:bCs/>
        </w:rPr>
        <w:t>"The Adaptive Web: Methods and Strategies of Web Personalization"</w:t>
      </w:r>
      <w:r>
        <w:t xml:space="preserve"> by Peter Brusilovsky, Alfred Kobsa, and Wolfgang Nejdl: This book discusses personalized web experiences and covers topics related to adaptive hypermedia, user modeling, and recommender systems. It provides insights into various recommendation techniques, including content-based filtering, collaborative filtering, and knowledge-based approaches.</w:t>
      </w:r>
    </w:p>
    <w:p w14:paraId="0C4DAA19" w14:textId="25458A60" w:rsidR="00BA7B4E" w:rsidRDefault="00BA7B4E" w:rsidP="00BA7B4E">
      <w:pPr>
        <w:spacing w:after="160" w:line="259" w:lineRule="auto"/>
      </w:pPr>
      <w:r>
        <w:t xml:space="preserve">3. </w:t>
      </w:r>
      <w:r w:rsidRPr="00BA7B4E">
        <w:rPr>
          <w:b/>
          <w:bCs/>
        </w:rPr>
        <w:t>"Content-Based Recommender Systems: State of the Art and Trends"</w:t>
      </w:r>
      <w:r>
        <w:t xml:space="preserve"> by Dietmar Jannach, Markus Zanker, Alexander Felfernig, and Gerhard Friedrich: This survey paper presents an overview of content-based recommender systems, focusing on the state-of-the-art techniques and trends. It covers feature extraction, similarity measures, and algorithms used in content-based filtering.</w:t>
      </w:r>
    </w:p>
    <w:p w14:paraId="1A832D5E" w14:textId="54A6FD05" w:rsidR="00BA7B4E" w:rsidRDefault="00BA7B4E" w:rsidP="00BA7B4E">
      <w:pPr>
        <w:spacing w:after="160" w:line="259" w:lineRule="auto"/>
      </w:pPr>
      <w:r>
        <w:t xml:space="preserve">These references can provide more in-depth information, theoretical background, and research insights into movie recommender systems. </w:t>
      </w:r>
    </w:p>
    <w:p w14:paraId="4A9C63B5" w14:textId="77777777" w:rsidR="005379CE" w:rsidRDefault="005379CE" w:rsidP="005379CE">
      <w:pPr>
        <w:spacing w:after="160" w:line="259" w:lineRule="auto"/>
      </w:pPr>
    </w:p>
    <w:p w14:paraId="4FDE791D" w14:textId="77777777" w:rsidR="005379CE" w:rsidRPr="005379CE" w:rsidRDefault="005379CE" w:rsidP="005379CE">
      <w:pPr>
        <w:spacing w:after="160" w:line="259" w:lineRule="auto"/>
      </w:pPr>
    </w:p>
    <w:p w14:paraId="2A2C1BB2" w14:textId="77777777" w:rsidR="00730FC2" w:rsidRPr="00730FC2" w:rsidRDefault="00730FC2" w:rsidP="00730FC2"/>
    <w:p w14:paraId="15FFB89F" w14:textId="77777777" w:rsidR="00730FC2" w:rsidRPr="000E0673" w:rsidRDefault="00730FC2" w:rsidP="00730FC2">
      <w:pPr>
        <w:tabs>
          <w:tab w:val="left" w:pos="4510"/>
        </w:tabs>
        <w:jc w:val="center"/>
      </w:pPr>
    </w:p>
    <w:sectPr w:rsidR="00730FC2" w:rsidRPr="000E0673" w:rsidSect="00E74B29">
      <w:footerReference w:type="even" r:id="rId45"/>
      <w:footerReference w:type="default" r:id="rId46"/>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CEB5A" w14:textId="77777777" w:rsidR="00A52F9D" w:rsidRDefault="00A52F9D" w:rsidP="00E74B29">
      <w:r>
        <w:separator/>
      </w:r>
    </w:p>
  </w:endnote>
  <w:endnote w:type="continuationSeparator" w:id="0">
    <w:p w14:paraId="52BF63F4" w14:textId="77777777" w:rsidR="00A52F9D" w:rsidRDefault="00A52F9D"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7AE44D7F" w14:textId="16674405"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0E0673">
          <w:rPr>
            <w:rStyle w:val="PageNumber"/>
            <w:noProof/>
          </w:rPr>
          <w:t>3</w:t>
        </w:r>
        <w:r>
          <w:rPr>
            <w:rStyle w:val="PageNumber"/>
          </w:rPr>
          <w:fldChar w:fldCharType="end"/>
        </w:r>
      </w:p>
    </w:sdtContent>
  </w:sdt>
  <w:p w14:paraId="237DF414"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05E47"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50831376" w14:textId="77777777" w:rsidTr="006709F1">
      <w:tc>
        <w:tcPr>
          <w:tcW w:w="1079" w:type="dxa"/>
        </w:tcPr>
        <w:p w14:paraId="3C2D9A31" w14:textId="77777777" w:rsidR="00E74B29" w:rsidRPr="00E74B29" w:rsidRDefault="00E74B29" w:rsidP="006709F1">
          <w:pPr>
            <w:pStyle w:val="Footer"/>
          </w:pPr>
        </w:p>
      </w:tc>
      <w:tc>
        <w:tcPr>
          <w:tcW w:w="5395" w:type="dxa"/>
        </w:tcPr>
        <w:p w14:paraId="3C811FD2" w14:textId="34D2A002" w:rsidR="00E74B29" w:rsidRPr="00874FE7" w:rsidRDefault="0024221C" w:rsidP="006709F1">
          <w:pPr>
            <w:pStyle w:val="Footer"/>
          </w:pPr>
          <w:r>
            <w:t>Movie Recommendation System</w:t>
          </w:r>
        </w:p>
      </w:tc>
      <w:tc>
        <w:tcPr>
          <w:tcW w:w="3237" w:type="dxa"/>
        </w:tcPr>
        <w:sdt>
          <w:sdtPr>
            <w:rPr>
              <w:rStyle w:val="PageNumber"/>
            </w:rPr>
            <w:id w:val="-1206949233"/>
            <w:docPartObj>
              <w:docPartGallery w:val="Page Numbers (Bottom of Page)"/>
              <w:docPartUnique/>
            </w:docPartObj>
          </w:sdtPr>
          <w:sdtContent>
            <w:p w14:paraId="40AE82D9"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01DE8438" w14:textId="77777777" w:rsidR="00E74B29" w:rsidRPr="00E74B29" w:rsidRDefault="00E74B29" w:rsidP="006709F1">
          <w:pPr>
            <w:pStyle w:val="Footer"/>
          </w:pPr>
        </w:p>
      </w:tc>
    </w:tr>
  </w:tbl>
  <w:p w14:paraId="4F8E7BC5"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8D083" w14:textId="77777777" w:rsidR="00A52F9D" w:rsidRDefault="00A52F9D" w:rsidP="00E74B29">
      <w:r>
        <w:separator/>
      </w:r>
    </w:p>
  </w:footnote>
  <w:footnote w:type="continuationSeparator" w:id="0">
    <w:p w14:paraId="73A9740F" w14:textId="77777777" w:rsidR="00A52F9D" w:rsidRDefault="00A52F9D"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0DAE"/>
    <w:multiLevelType w:val="hybridMultilevel"/>
    <w:tmpl w:val="188E7642"/>
    <w:lvl w:ilvl="0" w:tplc="61D6E54E">
      <w:start w:val="1"/>
      <w:numFmt w:val="decimal"/>
      <w:lvlText w:val="%1."/>
      <w:lvlJc w:val="left"/>
      <w:pPr>
        <w:tabs>
          <w:tab w:val="num" w:pos="720"/>
        </w:tabs>
        <w:ind w:left="720" w:hanging="360"/>
      </w:pPr>
    </w:lvl>
    <w:lvl w:ilvl="1" w:tplc="6F383268" w:tentative="1">
      <w:start w:val="1"/>
      <w:numFmt w:val="decimal"/>
      <w:lvlText w:val="%2."/>
      <w:lvlJc w:val="left"/>
      <w:pPr>
        <w:tabs>
          <w:tab w:val="num" w:pos="1440"/>
        </w:tabs>
        <w:ind w:left="1440" w:hanging="360"/>
      </w:pPr>
    </w:lvl>
    <w:lvl w:ilvl="2" w:tplc="44C6F430" w:tentative="1">
      <w:start w:val="1"/>
      <w:numFmt w:val="decimal"/>
      <w:lvlText w:val="%3."/>
      <w:lvlJc w:val="left"/>
      <w:pPr>
        <w:tabs>
          <w:tab w:val="num" w:pos="2160"/>
        </w:tabs>
        <w:ind w:left="2160" w:hanging="360"/>
      </w:pPr>
    </w:lvl>
    <w:lvl w:ilvl="3" w:tplc="933E504E" w:tentative="1">
      <w:start w:val="1"/>
      <w:numFmt w:val="decimal"/>
      <w:lvlText w:val="%4."/>
      <w:lvlJc w:val="left"/>
      <w:pPr>
        <w:tabs>
          <w:tab w:val="num" w:pos="2880"/>
        </w:tabs>
        <w:ind w:left="2880" w:hanging="360"/>
      </w:pPr>
    </w:lvl>
    <w:lvl w:ilvl="4" w:tplc="37423EC4" w:tentative="1">
      <w:start w:val="1"/>
      <w:numFmt w:val="decimal"/>
      <w:lvlText w:val="%5."/>
      <w:lvlJc w:val="left"/>
      <w:pPr>
        <w:tabs>
          <w:tab w:val="num" w:pos="3600"/>
        </w:tabs>
        <w:ind w:left="3600" w:hanging="360"/>
      </w:pPr>
    </w:lvl>
    <w:lvl w:ilvl="5" w:tplc="524CC0E4" w:tentative="1">
      <w:start w:val="1"/>
      <w:numFmt w:val="decimal"/>
      <w:lvlText w:val="%6."/>
      <w:lvlJc w:val="left"/>
      <w:pPr>
        <w:tabs>
          <w:tab w:val="num" w:pos="4320"/>
        </w:tabs>
        <w:ind w:left="4320" w:hanging="360"/>
      </w:pPr>
    </w:lvl>
    <w:lvl w:ilvl="6" w:tplc="9C7CE190" w:tentative="1">
      <w:start w:val="1"/>
      <w:numFmt w:val="decimal"/>
      <w:lvlText w:val="%7."/>
      <w:lvlJc w:val="left"/>
      <w:pPr>
        <w:tabs>
          <w:tab w:val="num" w:pos="5040"/>
        </w:tabs>
        <w:ind w:left="5040" w:hanging="360"/>
      </w:pPr>
    </w:lvl>
    <w:lvl w:ilvl="7" w:tplc="0BFC0032" w:tentative="1">
      <w:start w:val="1"/>
      <w:numFmt w:val="decimal"/>
      <w:lvlText w:val="%8."/>
      <w:lvlJc w:val="left"/>
      <w:pPr>
        <w:tabs>
          <w:tab w:val="num" w:pos="5760"/>
        </w:tabs>
        <w:ind w:left="5760" w:hanging="360"/>
      </w:pPr>
    </w:lvl>
    <w:lvl w:ilvl="8" w:tplc="F99211CC" w:tentative="1">
      <w:start w:val="1"/>
      <w:numFmt w:val="decimal"/>
      <w:lvlText w:val="%9."/>
      <w:lvlJc w:val="left"/>
      <w:pPr>
        <w:tabs>
          <w:tab w:val="num" w:pos="6480"/>
        </w:tabs>
        <w:ind w:left="6480" w:hanging="360"/>
      </w:pPr>
    </w:lvl>
  </w:abstractNum>
  <w:abstractNum w:abstractNumId="1" w15:restartNumberingAfterBreak="0">
    <w:nsid w:val="0FC532E5"/>
    <w:multiLevelType w:val="hybridMultilevel"/>
    <w:tmpl w:val="3306D1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6CEE4138"/>
    <w:multiLevelType w:val="hybridMultilevel"/>
    <w:tmpl w:val="8FD0BF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33616405">
    <w:abstractNumId w:val="2"/>
  </w:num>
  <w:num w:numId="2" w16cid:durableId="1478449260">
    <w:abstractNumId w:val="1"/>
  </w:num>
  <w:num w:numId="3" w16cid:durableId="69079960">
    <w:abstractNumId w:val="3"/>
  </w:num>
  <w:num w:numId="4" w16cid:durableId="254956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C96"/>
    <w:rsid w:val="00012004"/>
    <w:rsid w:val="0003036A"/>
    <w:rsid w:val="000512B1"/>
    <w:rsid w:val="00086FA5"/>
    <w:rsid w:val="000E0673"/>
    <w:rsid w:val="000E4641"/>
    <w:rsid w:val="00124489"/>
    <w:rsid w:val="001353E8"/>
    <w:rsid w:val="00151F66"/>
    <w:rsid w:val="00177F8D"/>
    <w:rsid w:val="00185F4A"/>
    <w:rsid w:val="0024221C"/>
    <w:rsid w:val="002772C5"/>
    <w:rsid w:val="002D2200"/>
    <w:rsid w:val="003061D5"/>
    <w:rsid w:val="003E2D25"/>
    <w:rsid w:val="0040564B"/>
    <w:rsid w:val="0048120C"/>
    <w:rsid w:val="004909D9"/>
    <w:rsid w:val="00521481"/>
    <w:rsid w:val="005379CE"/>
    <w:rsid w:val="005F4B76"/>
    <w:rsid w:val="006043B4"/>
    <w:rsid w:val="00665110"/>
    <w:rsid w:val="006709F1"/>
    <w:rsid w:val="006C60E6"/>
    <w:rsid w:val="00730FC2"/>
    <w:rsid w:val="007A16DA"/>
    <w:rsid w:val="007A5C96"/>
    <w:rsid w:val="00837914"/>
    <w:rsid w:val="00874FE7"/>
    <w:rsid w:val="008869F9"/>
    <w:rsid w:val="00952F7D"/>
    <w:rsid w:val="0095496A"/>
    <w:rsid w:val="009A38BA"/>
    <w:rsid w:val="009E598F"/>
    <w:rsid w:val="009F5FB0"/>
    <w:rsid w:val="00A52F9D"/>
    <w:rsid w:val="00AB398C"/>
    <w:rsid w:val="00AB7D86"/>
    <w:rsid w:val="00B37C7B"/>
    <w:rsid w:val="00B43E11"/>
    <w:rsid w:val="00B94E56"/>
    <w:rsid w:val="00BA7B4E"/>
    <w:rsid w:val="00BC2DFA"/>
    <w:rsid w:val="00C755AB"/>
    <w:rsid w:val="00D43125"/>
    <w:rsid w:val="00D66A3A"/>
    <w:rsid w:val="00DC39CE"/>
    <w:rsid w:val="00DF0557"/>
    <w:rsid w:val="00DF198B"/>
    <w:rsid w:val="00E668F8"/>
    <w:rsid w:val="00E74B29"/>
    <w:rsid w:val="00F115EB"/>
    <w:rsid w:val="00F30AAD"/>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5AF52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unhideWhenUsed/>
    <w:rsid w:val="00730FC2"/>
    <w:rPr>
      <w:color w:val="0000FF" w:themeColor="hyperlink"/>
      <w:u w:val="single"/>
    </w:rPr>
  </w:style>
  <w:style w:type="paragraph" w:styleId="ListParagraph">
    <w:name w:val="List Paragraph"/>
    <w:basedOn w:val="Normal"/>
    <w:uiPriority w:val="34"/>
    <w:qFormat/>
    <w:rsid w:val="00730F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718707">
      <w:bodyDiv w:val="1"/>
      <w:marLeft w:val="0"/>
      <w:marRight w:val="0"/>
      <w:marTop w:val="0"/>
      <w:marBottom w:val="0"/>
      <w:divBdr>
        <w:top w:val="none" w:sz="0" w:space="0" w:color="auto"/>
        <w:left w:val="none" w:sz="0" w:space="0" w:color="auto"/>
        <w:bottom w:val="none" w:sz="0" w:space="0" w:color="auto"/>
        <w:right w:val="none" w:sz="0" w:space="0" w:color="auto"/>
      </w:divBdr>
      <w:divsChild>
        <w:div w:id="1978799206">
          <w:marLeft w:val="806"/>
          <w:marRight w:val="0"/>
          <w:marTop w:val="200"/>
          <w:marBottom w:val="0"/>
          <w:divBdr>
            <w:top w:val="none" w:sz="0" w:space="0" w:color="auto"/>
            <w:left w:val="none" w:sz="0" w:space="0" w:color="auto"/>
            <w:bottom w:val="none" w:sz="0" w:space="0" w:color="auto"/>
            <w:right w:val="none" w:sz="0" w:space="0" w:color="auto"/>
          </w:divBdr>
        </w:div>
      </w:divsChild>
    </w:div>
    <w:div w:id="570120346">
      <w:bodyDiv w:val="1"/>
      <w:marLeft w:val="0"/>
      <w:marRight w:val="0"/>
      <w:marTop w:val="0"/>
      <w:marBottom w:val="0"/>
      <w:divBdr>
        <w:top w:val="none" w:sz="0" w:space="0" w:color="auto"/>
        <w:left w:val="none" w:sz="0" w:space="0" w:color="auto"/>
        <w:bottom w:val="none" w:sz="0" w:space="0" w:color="auto"/>
        <w:right w:val="none" w:sz="0" w:space="0" w:color="auto"/>
      </w:divBdr>
    </w:div>
    <w:div w:id="1397557853">
      <w:bodyDiv w:val="1"/>
      <w:marLeft w:val="0"/>
      <w:marRight w:val="0"/>
      <w:marTop w:val="0"/>
      <w:marBottom w:val="0"/>
      <w:divBdr>
        <w:top w:val="none" w:sz="0" w:space="0" w:color="auto"/>
        <w:left w:val="none" w:sz="0" w:space="0" w:color="auto"/>
        <w:bottom w:val="none" w:sz="0" w:space="0" w:color="auto"/>
        <w:right w:val="none" w:sz="0" w:space="0" w:color="auto"/>
      </w:divBdr>
      <w:divsChild>
        <w:div w:id="587275452">
          <w:marLeft w:val="0"/>
          <w:marRight w:val="0"/>
          <w:marTop w:val="0"/>
          <w:marBottom w:val="0"/>
          <w:divBdr>
            <w:top w:val="single" w:sz="2" w:space="0" w:color="auto"/>
            <w:left w:val="single" w:sz="2" w:space="0" w:color="auto"/>
            <w:bottom w:val="single" w:sz="6" w:space="0" w:color="auto"/>
            <w:right w:val="single" w:sz="2" w:space="0" w:color="auto"/>
          </w:divBdr>
          <w:divsChild>
            <w:div w:id="1476216701">
              <w:marLeft w:val="0"/>
              <w:marRight w:val="0"/>
              <w:marTop w:val="100"/>
              <w:marBottom w:val="100"/>
              <w:divBdr>
                <w:top w:val="single" w:sz="2" w:space="0" w:color="D9D9E3"/>
                <w:left w:val="single" w:sz="2" w:space="0" w:color="D9D9E3"/>
                <w:bottom w:val="single" w:sz="2" w:space="0" w:color="D9D9E3"/>
                <w:right w:val="single" w:sz="2" w:space="0" w:color="D9D9E3"/>
              </w:divBdr>
              <w:divsChild>
                <w:div w:id="454560844">
                  <w:marLeft w:val="0"/>
                  <w:marRight w:val="0"/>
                  <w:marTop w:val="0"/>
                  <w:marBottom w:val="0"/>
                  <w:divBdr>
                    <w:top w:val="single" w:sz="2" w:space="0" w:color="D9D9E3"/>
                    <w:left w:val="single" w:sz="2" w:space="0" w:color="D9D9E3"/>
                    <w:bottom w:val="single" w:sz="2" w:space="0" w:color="D9D9E3"/>
                    <w:right w:val="single" w:sz="2" w:space="0" w:color="D9D9E3"/>
                  </w:divBdr>
                  <w:divsChild>
                    <w:div w:id="251012243">
                      <w:marLeft w:val="0"/>
                      <w:marRight w:val="0"/>
                      <w:marTop w:val="0"/>
                      <w:marBottom w:val="0"/>
                      <w:divBdr>
                        <w:top w:val="single" w:sz="2" w:space="0" w:color="D9D9E3"/>
                        <w:left w:val="single" w:sz="2" w:space="0" w:color="D9D9E3"/>
                        <w:bottom w:val="single" w:sz="2" w:space="0" w:color="D9D9E3"/>
                        <w:right w:val="single" w:sz="2" w:space="0" w:color="D9D9E3"/>
                      </w:divBdr>
                      <w:divsChild>
                        <w:div w:id="15255096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tmdb/tmdb-movie-metadata?select=tmdb_5000_movies.csv"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glossaryDocument" Target="glossary/document.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fia\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11ACE45B64C4864A7FA1174406D8FC7"/>
        <w:category>
          <w:name w:val="General"/>
          <w:gallery w:val="placeholder"/>
        </w:category>
        <w:types>
          <w:type w:val="bbPlcHdr"/>
        </w:types>
        <w:behaviors>
          <w:behavior w:val="content"/>
        </w:behaviors>
        <w:guid w:val="{18ED5877-B22B-4BBE-8030-E73F76D47D51}"/>
      </w:docPartPr>
      <w:docPartBody>
        <w:p w:rsidR="008A2624" w:rsidRDefault="00000000">
          <w:pPr>
            <w:pStyle w:val="411ACE45B64C4864A7FA1174406D8FC7"/>
          </w:pPr>
          <w:r w:rsidRPr="00DF198B">
            <w:t>—</w:t>
          </w:r>
        </w:p>
      </w:docPartBody>
    </w:docPart>
    <w:docPart>
      <w:docPartPr>
        <w:name w:val="7EB4E21AA1454B9BAB454F69F2917338"/>
        <w:category>
          <w:name w:val="General"/>
          <w:gallery w:val="placeholder"/>
        </w:category>
        <w:types>
          <w:type w:val="bbPlcHdr"/>
        </w:types>
        <w:behaviors>
          <w:behavior w:val="content"/>
        </w:behaviors>
        <w:guid w:val="{385DD5FE-1BEE-4D5C-8A0B-DF7803485AEA}"/>
      </w:docPartPr>
      <w:docPartBody>
        <w:p w:rsidR="008A2624" w:rsidRDefault="00000000">
          <w:pPr>
            <w:pStyle w:val="7EB4E21AA1454B9BAB454F69F2917338"/>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421"/>
    <w:rsid w:val="006A75DE"/>
    <w:rsid w:val="008A2624"/>
    <w:rsid w:val="00AD5BBB"/>
    <w:rsid w:val="00DA0638"/>
    <w:rsid w:val="00F554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11ACE45B64C4864A7FA1174406D8FC7">
    <w:name w:val="411ACE45B64C4864A7FA1174406D8FC7"/>
  </w:style>
  <w:style w:type="paragraph" w:customStyle="1" w:styleId="7EB4E21AA1454B9BAB454F69F2917338">
    <w:name w:val="7EB4E21AA1454B9BAB454F69F29173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27</Pages>
  <Words>3058</Words>
  <Characters>17434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2023-06-12T09:16:00Z</dcterms:created>
  <dcterms:modified xsi:type="dcterms:W3CDTF">2023-06-12T19:23:00Z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